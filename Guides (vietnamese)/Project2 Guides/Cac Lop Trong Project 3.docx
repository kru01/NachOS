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aps w:val="0"/>
          <w:color w:val="auto"/>
          <w:sz w:val="26"/>
          <w:szCs w:val="26"/>
        </w:rPr>
        <w:id w:val="1420300964"/>
        <w:docPartObj>
          <w:docPartGallery w:val="Table of Contents"/>
          <w:docPartUnique/>
        </w:docPartObj>
      </w:sdtPr>
      <w:sdtEndPr>
        <w:rPr>
          <w:b/>
          <w:bCs/>
          <w:i/>
          <w:noProof/>
        </w:rPr>
      </w:sdtEndPr>
      <w:sdtContent>
        <w:p w:rsidR="00077A52" w:rsidRPr="00CB5C57" w:rsidRDefault="00077A52" w:rsidP="004624E4">
          <w:pPr>
            <w:pStyle w:val="TOCHeading"/>
            <w:spacing w:line="360" w:lineRule="auto"/>
            <w:rPr>
              <w:rFonts w:ascii="Times New Roman" w:hAnsi="Times New Roman" w:cs="Times New Roman"/>
              <w:sz w:val="26"/>
              <w:szCs w:val="26"/>
            </w:rPr>
          </w:pPr>
          <w:r w:rsidRPr="00CB5C57">
            <w:rPr>
              <w:rFonts w:ascii="Times New Roman" w:hAnsi="Times New Roman" w:cs="Times New Roman"/>
              <w:sz w:val="26"/>
              <w:szCs w:val="26"/>
            </w:rPr>
            <w:t>Mục lục</w:t>
          </w:r>
        </w:p>
        <w:p w:rsidR="0033017D" w:rsidRDefault="00077A52">
          <w:pPr>
            <w:pStyle w:val="TOC1"/>
            <w:tabs>
              <w:tab w:val="right" w:leader="dot" w:pos="9350"/>
            </w:tabs>
            <w:rPr>
              <w:noProof/>
              <w:kern w:val="0"/>
              <w:lang w:eastAsia="en-US"/>
              <w14:ligatures w14:val="none"/>
            </w:rPr>
          </w:pPr>
          <w:r w:rsidRPr="00CB5C57">
            <w:rPr>
              <w:rFonts w:ascii="Times New Roman" w:hAnsi="Times New Roman" w:cs="Times New Roman"/>
              <w:b/>
              <w:i/>
              <w:sz w:val="26"/>
              <w:szCs w:val="26"/>
            </w:rPr>
            <w:fldChar w:fldCharType="begin"/>
          </w:r>
          <w:r w:rsidRPr="00CB5C57">
            <w:rPr>
              <w:rFonts w:ascii="Times New Roman" w:hAnsi="Times New Roman" w:cs="Times New Roman"/>
              <w:b/>
              <w:i/>
              <w:sz w:val="26"/>
              <w:szCs w:val="26"/>
            </w:rPr>
            <w:instrText xml:space="preserve"> TOC \o "1-3" \h \z \u </w:instrText>
          </w:r>
          <w:r w:rsidRPr="00CB5C57">
            <w:rPr>
              <w:rFonts w:ascii="Times New Roman" w:hAnsi="Times New Roman" w:cs="Times New Roman"/>
              <w:b/>
              <w:i/>
              <w:sz w:val="26"/>
              <w:szCs w:val="26"/>
            </w:rPr>
            <w:fldChar w:fldCharType="separate"/>
          </w:r>
          <w:hyperlink w:anchor="_Toc477549812" w:history="1">
            <w:r w:rsidR="0033017D" w:rsidRPr="004C5EA2">
              <w:rPr>
                <w:rStyle w:val="Hyperlink"/>
                <w:rFonts w:ascii="Times New Roman" w:hAnsi="Times New Roman" w:cs="Times New Roman"/>
                <w:noProof/>
              </w:rPr>
              <w:t>MÔ TẢ CHI TIẾT</w:t>
            </w:r>
            <w:r w:rsidR="0033017D">
              <w:rPr>
                <w:noProof/>
                <w:webHidden/>
              </w:rPr>
              <w:tab/>
            </w:r>
            <w:r w:rsidR="0033017D">
              <w:rPr>
                <w:noProof/>
                <w:webHidden/>
              </w:rPr>
              <w:fldChar w:fldCharType="begin"/>
            </w:r>
            <w:r w:rsidR="0033017D">
              <w:rPr>
                <w:noProof/>
                <w:webHidden/>
              </w:rPr>
              <w:instrText xml:space="preserve"> PAGEREF _Toc477549812 \h </w:instrText>
            </w:r>
            <w:r w:rsidR="0033017D">
              <w:rPr>
                <w:noProof/>
                <w:webHidden/>
              </w:rPr>
            </w:r>
            <w:r w:rsidR="0033017D">
              <w:rPr>
                <w:noProof/>
                <w:webHidden/>
              </w:rPr>
              <w:fldChar w:fldCharType="separate"/>
            </w:r>
            <w:r w:rsidR="0033017D">
              <w:rPr>
                <w:noProof/>
                <w:webHidden/>
              </w:rPr>
              <w:t>2</w:t>
            </w:r>
            <w:r w:rsidR="0033017D">
              <w:rPr>
                <w:noProof/>
                <w:webHidden/>
              </w:rPr>
              <w:fldChar w:fldCharType="end"/>
            </w:r>
          </w:hyperlink>
        </w:p>
        <w:p w:rsidR="0033017D" w:rsidRDefault="001F2E36">
          <w:pPr>
            <w:pStyle w:val="TOC2"/>
            <w:tabs>
              <w:tab w:val="right" w:leader="dot" w:pos="9350"/>
            </w:tabs>
            <w:rPr>
              <w:noProof/>
              <w:kern w:val="0"/>
              <w:lang w:eastAsia="en-US"/>
              <w14:ligatures w14:val="none"/>
            </w:rPr>
          </w:pPr>
          <w:hyperlink w:anchor="_Toc477549813" w:history="1">
            <w:r w:rsidR="0033017D" w:rsidRPr="004C5EA2">
              <w:rPr>
                <w:rStyle w:val="Hyperlink"/>
                <w:rFonts w:ascii="Times New Roman" w:hAnsi="Times New Roman" w:cs="Times New Roman"/>
                <w:noProof/>
              </w:rPr>
              <w:t>PTABLE</w:t>
            </w:r>
            <w:r w:rsidR="0033017D">
              <w:rPr>
                <w:noProof/>
                <w:webHidden/>
              </w:rPr>
              <w:tab/>
            </w:r>
            <w:r w:rsidR="0033017D">
              <w:rPr>
                <w:noProof/>
                <w:webHidden/>
              </w:rPr>
              <w:fldChar w:fldCharType="begin"/>
            </w:r>
            <w:r w:rsidR="0033017D">
              <w:rPr>
                <w:noProof/>
                <w:webHidden/>
              </w:rPr>
              <w:instrText xml:space="preserve"> PAGEREF _Toc477549813 \h </w:instrText>
            </w:r>
            <w:r w:rsidR="0033017D">
              <w:rPr>
                <w:noProof/>
                <w:webHidden/>
              </w:rPr>
            </w:r>
            <w:r w:rsidR="0033017D">
              <w:rPr>
                <w:noProof/>
                <w:webHidden/>
              </w:rPr>
              <w:fldChar w:fldCharType="separate"/>
            </w:r>
            <w:r w:rsidR="0033017D">
              <w:rPr>
                <w:noProof/>
                <w:webHidden/>
              </w:rPr>
              <w:t>2</w:t>
            </w:r>
            <w:r w:rsidR="0033017D">
              <w:rPr>
                <w:noProof/>
                <w:webHidden/>
              </w:rPr>
              <w:fldChar w:fldCharType="end"/>
            </w:r>
          </w:hyperlink>
        </w:p>
        <w:p w:rsidR="0033017D" w:rsidRDefault="001F2E36">
          <w:pPr>
            <w:pStyle w:val="TOC2"/>
            <w:tabs>
              <w:tab w:val="right" w:leader="dot" w:pos="9350"/>
            </w:tabs>
            <w:rPr>
              <w:noProof/>
              <w:kern w:val="0"/>
              <w:lang w:eastAsia="en-US"/>
              <w14:ligatures w14:val="none"/>
            </w:rPr>
          </w:pPr>
          <w:hyperlink w:anchor="_Toc477549814" w:history="1">
            <w:r w:rsidR="0033017D" w:rsidRPr="004C5EA2">
              <w:rPr>
                <w:rStyle w:val="Hyperlink"/>
                <w:rFonts w:ascii="Times New Roman" w:hAnsi="Times New Roman" w:cs="Times New Roman"/>
                <w:noProof/>
              </w:rPr>
              <w:t>PCB</w:t>
            </w:r>
            <w:r w:rsidR="0033017D">
              <w:rPr>
                <w:noProof/>
                <w:webHidden/>
              </w:rPr>
              <w:tab/>
            </w:r>
            <w:r w:rsidR="0033017D">
              <w:rPr>
                <w:noProof/>
                <w:webHidden/>
              </w:rPr>
              <w:fldChar w:fldCharType="begin"/>
            </w:r>
            <w:r w:rsidR="0033017D">
              <w:rPr>
                <w:noProof/>
                <w:webHidden/>
              </w:rPr>
              <w:instrText xml:space="preserve"> PAGEREF _Toc477549814 \h </w:instrText>
            </w:r>
            <w:r w:rsidR="0033017D">
              <w:rPr>
                <w:noProof/>
                <w:webHidden/>
              </w:rPr>
            </w:r>
            <w:r w:rsidR="0033017D">
              <w:rPr>
                <w:noProof/>
                <w:webHidden/>
              </w:rPr>
              <w:fldChar w:fldCharType="separate"/>
            </w:r>
            <w:r w:rsidR="0033017D">
              <w:rPr>
                <w:noProof/>
                <w:webHidden/>
              </w:rPr>
              <w:t>2</w:t>
            </w:r>
            <w:r w:rsidR="0033017D">
              <w:rPr>
                <w:noProof/>
                <w:webHidden/>
              </w:rPr>
              <w:fldChar w:fldCharType="end"/>
            </w:r>
          </w:hyperlink>
        </w:p>
        <w:p w:rsidR="0033017D" w:rsidRDefault="001F2E36">
          <w:pPr>
            <w:pStyle w:val="TOC2"/>
            <w:tabs>
              <w:tab w:val="right" w:leader="dot" w:pos="9350"/>
            </w:tabs>
            <w:rPr>
              <w:noProof/>
              <w:kern w:val="0"/>
              <w:lang w:eastAsia="en-US"/>
              <w14:ligatures w14:val="none"/>
            </w:rPr>
          </w:pPr>
          <w:hyperlink w:anchor="_Toc477549815" w:history="1">
            <w:r w:rsidR="0033017D" w:rsidRPr="004C5EA2">
              <w:rPr>
                <w:rStyle w:val="Hyperlink"/>
                <w:rFonts w:ascii="Times New Roman" w:hAnsi="Times New Roman" w:cs="Times New Roman"/>
                <w:noProof/>
              </w:rPr>
              <w:t>BITMAP</w:t>
            </w:r>
            <w:r w:rsidR="0033017D">
              <w:rPr>
                <w:noProof/>
                <w:webHidden/>
              </w:rPr>
              <w:tab/>
            </w:r>
            <w:r w:rsidR="0033017D">
              <w:rPr>
                <w:noProof/>
                <w:webHidden/>
              </w:rPr>
              <w:fldChar w:fldCharType="begin"/>
            </w:r>
            <w:r w:rsidR="0033017D">
              <w:rPr>
                <w:noProof/>
                <w:webHidden/>
              </w:rPr>
              <w:instrText xml:space="preserve"> PAGEREF _Toc477549815 \h </w:instrText>
            </w:r>
            <w:r w:rsidR="0033017D">
              <w:rPr>
                <w:noProof/>
                <w:webHidden/>
              </w:rPr>
            </w:r>
            <w:r w:rsidR="0033017D">
              <w:rPr>
                <w:noProof/>
                <w:webHidden/>
              </w:rPr>
              <w:fldChar w:fldCharType="separate"/>
            </w:r>
            <w:r w:rsidR="0033017D">
              <w:rPr>
                <w:noProof/>
                <w:webHidden/>
              </w:rPr>
              <w:t>3</w:t>
            </w:r>
            <w:r w:rsidR="0033017D">
              <w:rPr>
                <w:noProof/>
                <w:webHidden/>
              </w:rPr>
              <w:fldChar w:fldCharType="end"/>
            </w:r>
          </w:hyperlink>
        </w:p>
        <w:p w:rsidR="0033017D" w:rsidRDefault="001F2E36">
          <w:pPr>
            <w:pStyle w:val="TOC2"/>
            <w:tabs>
              <w:tab w:val="right" w:leader="dot" w:pos="9350"/>
            </w:tabs>
            <w:rPr>
              <w:noProof/>
              <w:kern w:val="0"/>
              <w:lang w:eastAsia="en-US"/>
              <w14:ligatures w14:val="none"/>
            </w:rPr>
          </w:pPr>
          <w:hyperlink w:anchor="_Toc477549816" w:history="1">
            <w:r w:rsidR="0033017D" w:rsidRPr="004C5EA2">
              <w:rPr>
                <w:rStyle w:val="Hyperlink"/>
                <w:rFonts w:ascii="Times New Roman" w:hAnsi="Times New Roman" w:cs="Times New Roman"/>
                <w:noProof/>
              </w:rPr>
              <w:t>THREAD</w:t>
            </w:r>
            <w:r w:rsidR="0033017D">
              <w:rPr>
                <w:noProof/>
                <w:webHidden/>
              </w:rPr>
              <w:tab/>
            </w:r>
            <w:r w:rsidR="0033017D">
              <w:rPr>
                <w:noProof/>
                <w:webHidden/>
              </w:rPr>
              <w:fldChar w:fldCharType="begin"/>
            </w:r>
            <w:r w:rsidR="0033017D">
              <w:rPr>
                <w:noProof/>
                <w:webHidden/>
              </w:rPr>
              <w:instrText xml:space="preserve"> PAGEREF _Toc477549816 \h </w:instrText>
            </w:r>
            <w:r w:rsidR="0033017D">
              <w:rPr>
                <w:noProof/>
                <w:webHidden/>
              </w:rPr>
            </w:r>
            <w:r w:rsidR="0033017D">
              <w:rPr>
                <w:noProof/>
                <w:webHidden/>
              </w:rPr>
              <w:fldChar w:fldCharType="separate"/>
            </w:r>
            <w:r w:rsidR="0033017D">
              <w:rPr>
                <w:noProof/>
                <w:webHidden/>
              </w:rPr>
              <w:t>4</w:t>
            </w:r>
            <w:r w:rsidR="0033017D">
              <w:rPr>
                <w:noProof/>
                <w:webHidden/>
              </w:rPr>
              <w:fldChar w:fldCharType="end"/>
            </w:r>
          </w:hyperlink>
        </w:p>
        <w:p w:rsidR="0033017D" w:rsidRDefault="001F2E36">
          <w:pPr>
            <w:pStyle w:val="TOC1"/>
            <w:tabs>
              <w:tab w:val="right" w:leader="dot" w:pos="9350"/>
            </w:tabs>
            <w:rPr>
              <w:noProof/>
              <w:kern w:val="0"/>
              <w:lang w:eastAsia="en-US"/>
              <w14:ligatures w14:val="none"/>
            </w:rPr>
          </w:pPr>
          <w:hyperlink w:anchor="_Toc477549817" w:history="1">
            <w:r w:rsidR="0033017D" w:rsidRPr="004C5EA2">
              <w:rPr>
                <w:rStyle w:val="Hyperlink"/>
                <w:rFonts w:ascii="Times New Roman" w:hAnsi="Times New Roman" w:cs="Times New Roman"/>
                <w:noProof/>
              </w:rPr>
              <w:t>NHỮNG VẤN ĐỀ</w:t>
            </w:r>
            <w:r w:rsidR="0033017D">
              <w:rPr>
                <w:noProof/>
                <w:webHidden/>
              </w:rPr>
              <w:tab/>
            </w:r>
            <w:r w:rsidR="0033017D">
              <w:rPr>
                <w:noProof/>
                <w:webHidden/>
              </w:rPr>
              <w:fldChar w:fldCharType="begin"/>
            </w:r>
            <w:r w:rsidR="0033017D">
              <w:rPr>
                <w:noProof/>
                <w:webHidden/>
              </w:rPr>
              <w:instrText xml:space="preserve"> PAGEREF _Toc477549817 \h </w:instrText>
            </w:r>
            <w:r w:rsidR="0033017D">
              <w:rPr>
                <w:noProof/>
                <w:webHidden/>
              </w:rPr>
            </w:r>
            <w:r w:rsidR="0033017D">
              <w:rPr>
                <w:noProof/>
                <w:webHidden/>
              </w:rPr>
              <w:fldChar w:fldCharType="separate"/>
            </w:r>
            <w:r w:rsidR="0033017D">
              <w:rPr>
                <w:noProof/>
                <w:webHidden/>
              </w:rPr>
              <w:t>8</w:t>
            </w:r>
            <w:r w:rsidR="0033017D">
              <w:rPr>
                <w:noProof/>
                <w:webHidden/>
              </w:rPr>
              <w:fldChar w:fldCharType="end"/>
            </w:r>
          </w:hyperlink>
        </w:p>
        <w:p w:rsidR="0033017D" w:rsidRDefault="001F2E36">
          <w:pPr>
            <w:pStyle w:val="TOC1"/>
            <w:tabs>
              <w:tab w:val="right" w:leader="dot" w:pos="9350"/>
            </w:tabs>
            <w:rPr>
              <w:noProof/>
              <w:kern w:val="0"/>
              <w:lang w:eastAsia="en-US"/>
              <w14:ligatures w14:val="none"/>
            </w:rPr>
          </w:pPr>
          <w:hyperlink w:anchor="_Toc477549818" w:history="1">
            <w:r w:rsidR="0033017D" w:rsidRPr="004C5EA2">
              <w:rPr>
                <w:rStyle w:val="Hyperlink"/>
                <w:rFonts w:ascii="Times New Roman" w:hAnsi="Times New Roman" w:cs="Times New Roman"/>
                <w:noProof/>
              </w:rPr>
              <w:t>HƯỚNG DẪN SỬ DỤNG</w:t>
            </w:r>
            <w:r w:rsidR="0033017D">
              <w:rPr>
                <w:noProof/>
                <w:webHidden/>
              </w:rPr>
              <w:tab/>
            </w:r>
            <w:r w:rsidR="0033017D">
              <w:rPr>
                <w:noProof/>
                <w:webHidden/>
              </w:rPr>
              <w:fldChar w:fldCharType="begin"/>
            </w:r>
            <w:r w:rsidR="0033017D">
              <w:rPr>
                <w:noProof/>
                <w:webHidden/>
              </w:rPr>
              <w:instrText xml:space="preserve"> PAGEREF _Toc477549818 \h </w:instrText>
            </w:r>
            <w:r w:rsidR="0033017D">
              <w:rPr>
                <w:noProof/>
                <w:webHidden/>
              </w:rPr>
            </w:r>
            <w:r w:rsidR="0033017D">
              <w:rPr>
                <w:noProof/>
                <w:webHidden/>
              </w:rPr>
              <w:fldChar w:fldCharType="separate"/>
            </w:r>
            <w:r w:rsidR="0033017D">
              <w:rPr>
                <w:noProof/>
                <w:webHidden/>
              </w:rPr>
              <w:t>9</w:t>
            </w:r>
            <w:r w:rsidR="0033017D">
              <w:rPr>
                <w:noProof/>
                <w:webHidden/>
              </w:rPr>
              <w:fldChar w:fldCharType="end"/>
            </w:r>
          </w:hyperlink>
        </w:p>
        <w:p w:rsidR="0033017D" w:rsidRDefault="001F2E36">
          <w:pPr>
            <w:pStyle w:val="TOC1"/>
            <w:tabs>
              <w:tab w:val="right" w:leader="dot" w:pos="9350"/>
            </w:tabs>
            <w:rPr>
              <w:noProof/>
              <w:kern w:val="0"/>
              <w:lang w:eastAsia="en-US"/>
              <w14:ligatures w14:val="none"/>
            </w:rPr>
          </w:pPr>
          <w:hyperlink w:anchor="_Toc477549819" w:history="1">
            <w:r w:rsidR="0033017D" w:rsidRPr="004C5EA2">
              <w:rPr>
                <w:rStyle w:val="Hyperlink"/>
                <w:rFonts w:ascii="Times New Roman" w:hAnsi="Times New Roman" w:cs="Times New Roman"/>
                <w:noProof/>
              </w:rPr>
              <w:t>TÀI LIỆU THAM KHẢO</w:t>
            </w:r>
            <w:r w:rsidR="0033017D">
              <w:rPr>
                <w:noProof/>
                <w:webHidden/>
              </w:rPr>
              <w:tab/>
            </w:r>
            <w:r w:rsidR="0033017D">
              <w:rPr>
                <w:noProof/>
                <w:webHidden/>
              </w:rPr>
              <w:fldChar w:fldCharType="begin"/>
            </w:r>
            <w:r w:rsidR="0033017D">
              <w:rPr>
                <w:noProof/>
                <w:webHidden/>
              </w:rPr>
              <w:instrText xml:space="preserve"> PAGEREF _Toc477549819 \h </w:instrText>
            </w:r>
            <w:r w:rsidR="0033017D">
              <w:rPr>
                <w:noProof/>
                <w:webHidden/>
              </w:rPr>
            </w:r>
            <w:r w:rsidR="0033017D">
              <w:rPr>
                <w:noProof/>
                <w:webHidden/>
              </w:rPr>
              <w:fldChar w:fldCharType="separate"/>
            </w:r>
            <w:r w:rsidR="0033017D">
              <w:rPr>
                <w:noProof/>
                <w:webHidden/>
              </w:rPr>
              <w:t>10</w:t>
            </w:r>
            <w:r w:rsidR="0033017D">
              <w:rPr>
                <w:noProof/>
                <w:webHidden/>
              </w:rPr>
              <w:fldChar w:fldCharType="end"/>
            </w:r>
          </w:hyperlink>
        </w:p>
        <w:p w:rsidR="00077A52" w:rsidRDefault="00077A52" w:rsidP="004624E4">
          <w:pPr>
            <w:spacing w:line="360" w:lineRule="auto"/>
            <w:rPr>
              <w:rFonts w:ascii="Times New Roman" w:hAnsi="Times New Roman" w:cs="Times New Roman"/>
              <w:b/>
              <w:bCs/>
              <w:i/>
              <w:noProof/>
              <w:sz w:val="26"/>
              <w:szCs w:val="26"/>
            </w:rPr>
          </w:pPr>
          <w:r w:rsidRPr="00CB5C57">
            <w:rPr>
              <w:rFonts w:ascii="Times New Roman" w:hAnsi="Times New Roman" w:cs="Times New Roman"/>
              <w:b/>
              <w:bCs/>
              <w:i/>
              <w:noProof/>
              <w:sz w:val="26"/>
              <w:szCs w:val="26"/>
            </w:rPr>
            <w:fldChar w:fldCharType="end"/>
          </w:r>
        </w:p>
      </w:sdtContent>
    </w:sdt>
    <w:p w:rsidR="00736281" w:rsidRDefault="00736281">
      <w:pPr>
        <w:spacing w:before="0" w:after="240" w:line="252" w:lineRule="auto"/>
        <w:ind w:left="0" w:right="0"/>
        <w:rPr>
          <w:rFonts w:ascii="Times New Roman" w:hAnsi="Times New Roman" w:cs="Times New Roman"/>
          <w:b/>
          <w:bCs/>
          <w:i/>
          <w:noProof/>
          <w:sz w:val="26"/>
          <w:szCs w:val="26"/>
        </w:rPr>
      </w:pPr>
      <w:r>
        <w:rPr>
          <w:rFonts w:ascii="Times New Roman" w:hAnsi="Times New Roman" w:cs="Times New Roman"/>
          <w:b/>
          <w:bCs/>
          <w:i/>
          <w:noProof/>
          <w:sz w:val="26"/>
          <w:szCs w:val="26"/>
        </w:rPr>
        <w:br w:type="page"/>
      </w:r>
    </w:p>
    <w:p w:rsidR="003641D3" w:rsidRPr="00CB5C57" w:rsidRDefault="00333EE5" w:rsidP="004624E4">
      <w:pPr>
        <w:pStyle w:val="Heading2"/>
        <w:spacing w:line="360" w:lineRule="auto"/>
        <w:rPr>
          <w:rFonts w:ascii="Times New Roman" w:hAnsi="Times New Roman" w:cs="Times New Roman"/>
          <w:sz w:val="26"/>
          <w:szCs w:val="26"/>
        </w:rPr>
      </w:pPr>
      <w:bookmarkStart w:id="0" w:name="_Toc477549813"/>
      <w:r w:rsidRPr="00CB5C57">
        <w:rPr>
          <w:rFonts w:ascii="Times New Roman" w:hAnsi="Times New Roman" w:cs="Times New Roman"/>
          <w:sz w:val="26"/>
          <w:szCs w:val="26"/>
        </w:rPr>
        <w:lastRenderedPageBreak/>
        <w:t>PTABLE</w:t>
      </w:r>
      <w:bookmarkEnd w:id="0"/>
    </w:p>
    <w:p w:rsidR="00877503" w:rsidRPr="00CB5C57" w:rsidRDefault="00877503"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Bảng quản lý tiến trình</w:t>
      </w:r>
    </w:p>
    <w:p w:rsidR="00537491"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PTable(int size);</w:t>
      </w:r>
      <w:r w:rsidRPr="00CB5C57">
        <w:rPr>
          <w:rFonts w:ascii="Times New Roman" w:hAnsi="Times New Roman" w:cs="Times New Roman"/>
          <w:i/>
          <w:sz w:val="26"/>
          <w:szCs w:val="26"/>
        </w:rPr>
        <w:tab/>
      </w:r>
      <w:r w:rsidRPr="00CB5C57">
        <w:rPr>
          <w:rFonts w:ascii="Times New Roman" w:hAnsi="Times New Roman" w:cs="Times New Roman"/>
          <w:i/>
          <w:sz w:val="26"/>
          <w:szCs w:val="26"/>
        </w:rPr>
        <w:tab/>
      </w:r>
    </w:p>
    <w:p w:rsidR="00EF6CCC" w:rsidRPr="00CB5C57" w:rsidRDefault="00537491"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Khởi</w:t>
      </w:r>
      <w:r w:rsidR="00EF6CCC" w:rsidRPr="00CB5C57">
        <w:rPr>
          <w:rFonts w:ascii="Times New Roman" w:hAnsi="Times New Roman" w:cs="Times New Roman"/>
          <w:sz w:val="26"/>
          <w:szCs w:val="26"/>
        </w:rPr>
        <w:t xml:space="preserve"> </w:t>
      </w:r>
      <w:r w:rsidRPr="00CB5C57">
        <w:rPr>
          <w:rFonts w:ascii="Times New Roman" w:hAnsi="Times New Roman" w:cs="Times New Roman"/>
          <w:sz w:val="26"/>
          <w:szCs w:val="26"/>
        </w:rPr>
        <w:t>tạo</w:t>
      </w:r>
      <w:r w:rsidR="00EF6CCC" w:rsidRPr="00CB5C57">
        <w:rPr>
          <w:rFonts w:ascii="Times New Roman" w:hAnsi="Times New Roman" w:cs="Times New Roman"/>
          <w:sz w:val="26"/>
          <w:szCs w:val="26"/>
        </w:rPr>
        <w:t xml:space="preserve"> size </w:t>
      </w:r>
      <w:r w:rsidRPr="00CB5C57">
        <w:rPr>
          <w:rFonts w:ascii="Times New Roman" w:hAnsi="Times New Roman" w:cs="Times New Roman"/>
          <w:sz w:val="26"/>
          <w:szCs w:val="26"/>
        </w:rPr>
        <w:t>đối tượng</w:t>
      </w:r>
      <w:r w:rsidR="00EF6CCC" w:rsidRPr="00CB5C57">
        <w:rPr>
          <w:rFonts w:ascii="Times New Roman" w:hAnsi="Times New Roman" w:cs="Times New Roman"/>
          <w:sz w:val="26"/>
          <w:szCs w:val="26"/>
        </w:rPr>
        <w:t xml:space="preserve"> pcb </w:t>
      </w:r>
      <w:r w:rsidRPr="00CB5C57">
        <w:rPr>
          <w:rFonts w:ascii="Times New Roman" w:hAnsi="Times New Roman" w:cs="Times New Roman"/>
          <w:sz w:val="26"/>
          <w:szCs w:val="26"/>
        </w:rPr>
        <w:t>để lưu</w:t>
      </w:r>
      <w:r w:rsidR="00EF6CCC" w:rsidRPr="00CB5C57">
        <w:rPr>
          <w:rFonts w:ascii="Times New Roman" w:hAnsi="Times New Roman" w:cs="Times New Roman"/>
          <w:sz w:val="26"/>
          <w:szCs w:val="26"/>
        </w:rPr>
        <w:t xml:space="preserve"> </w:t>
      </w:r>
      <w:r w:rsidRPr="00CB5C57">
        <w:rPr>
          <w:rFonts w:ascii="Times New Roman" w:hAnsi="Times New Roman" w:cs="Times New Roman"/>
          <w:sz w:val="26"/>
          <w:szCs w:val="26"/>
        </w:rPr>
        <w:t>size process. Gán giá trị ban đầu là null. Khởi tạo</w:t>
      </w:r>
      <w:r w:rsidR="00EF6CCC" w:rsidRPr="00CB5C57">
        <w:rPr>
          <w:rFonts w:ascii="Times New Roman" w:hAnsi="Times New Roman" w:cs="Times New Roman"/>
          <w:sz w:val="26"/>
          <w:szCs w:val="26"/>
        </w:rPr>
        <w:t xml:space="preserve"> *bm va *bmsem </w:t>
      </w:r>
      <w:r w:rsidRPr="00CB5C57">
        <w:rPr>
          <w:rFonts w:ascii="Times New Roman" w:hAnsi="Times New Roman" w:cs="Times New Roman"/>
          <w:sz w:val="26"/>
          <w:szCs w:val="26"/>
        </w:rPr>
        <w:t>sử dụng</w:t>
      </w:r>
    </w:p>
    <w:p w:rsidR="00EF6CCC"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w:t>
      </w:r>
      <w:r w:rsidR="0060526B" w:rsidRPr="00CB5C57">
        <w:rPr>
          <w:rFonts w:ascii="Times New Roman" w:hAnsi="Times New Roman" w:cs="Times New Roman"/>
          <w:i/>
          <w:sz w:val="26"/>
          <w:szCs w:val="26"/>
        </w:rPr>
        <w:t xml:space="preserve"> ExecUpdate(char* filename);</w:t>
      </w:r>
      <w:r w:rsidR="0060526B" w:rsidRPr="00CB5C57">
        <w:rPr>
          <w:rFonts w:ascii="Times New Roman" w:hAnsi="Times New Roman" w:cs="Times New Roman"/>
          <w:i/>
          <w:sz w:val="26"/>
          <w:szCs w:val="26"/>
        </w:rPr>
        <w:tab/>
      </w:r>
      <w:r w:rsidR="0060526B" w:rsidRPr="00CB5C57">
        <w:rPr>
          <w:rFonts w:ascii="Times New Roman" w:hAnsi="Times New Roman" w:cs="Times New Roman"/>
          <w:i/>
          <w:sz w:val="26"/>
          <w:szCs w:val="26"/>
        </w:rPr>
        <w:tab/>
      </w:r>
    </w:p>
    <w:p w:rsidR="0060526B" w:rsidRPr="00CB5C57" w:rsidRDefault="0060526B"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Thực hiện cập nhật</w:t>
      </w:r>
    </w:p>
    <w:p w:rsidR="0060526B" w:rsidRPr="00CB5C57" w:rsidRDefault="00773D27" w:rsidP="004624E4">
      <w:pPr>
        <w:autoSpaceDE w:val="0"/>
        <w:autoSpaceDN w:val="0"/>
        <w:adjustRightInd w:val="0"/>
        <w:spacing w:before="0" w:line="360" w:lineRule="auto"/>
        <w:ind w:left="0" w:right="0" w:firstLine="630"/>
        <w:rPr>
          <w:rFonts w:ascii="Times New Roman" w:hAnsi="Times New Roman" w:cs="Times New Roman"/>
          <w:sz w:val="26"/>
          <w:szCs w:val="26"/>
        </w:rPr>
      </w:pPr>
      <w:r w:rsidRPr="00CB5C57">
        <w:rPr>
          <w:rFonts w:ascii="Times New Roman" w:hAnsi="Times New Roman" w:cs="Times New Roman"/>
          <w:sz w:val="26"/>
          <w:szCs w:val="26"/>
        </w:rPr>
        <w:t>Sau khi đã kiểm tra tính đúng đắn của tình trạng hiện tại như còn đủ chổ chứa, tham số truyền vào tên dài, file đã tồn tại hay chưa, ta cấp phát block mới và thực hiện. cuối cùng trả về pid nếu thực hiện thành công.</w:t>
      </w:r>
    </w:p>
    <w:p w:rsidR="00EF6CCC"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 ExitUpdate(int ec);</w:t>
      </w:r>
    </w:p>
    <w:p w:rsidR="00773D27" w:rsidRPr="00CB5C57" w:rsidRDefault="00773D27"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Thực hiện đưa ra khỏi mảng</w:t>
      </w:r>
    </w:p>
    <w:p w:rsidR="00773D27" w:rsidRPr="00CB5C57" w:rsidRDefault="00773D27" w:rsidP="00297C70">
      <w:pPr>
        <w:autoSpaceDE w:val="0"/>
        <w:autoSpaceDN w:val="0"/>
        <w:adjustRightInd w:val="0"/>
        <w:spacing w:before="0" w:line="360" w:lineRule="auto"/>
        <w:ind w:left="0" w:right="0" w:firstLine="90"/>
        <w:rPr>
          <w:rFonts w:ascii="Times New Roman" w:hAnsi="Times New Roman" w:cs="Times New Roman"/>
          <w:sz w:val="26"/>
          <w:szCs w:val="26"/>
        </w:rPr>
      </w:pPr>
      <w:r w:rsidRPr="00CB5C57">
        <w:rPr>
          <w:rFonts w:ascii="Times New Roman" w:hAnsi="Times New Roman" w:cs="Times New Roman"/>
          <w:sz w:val="26"/>
          <w:szCs w:val="26"/>
        </w:rPr>
        <w:t xml:space="preserve">Sau khi kiểm tra </w:t>
      </w:r>
      <w:r w:rsidR="004624E4" w:rsidRPr="00CB5C57">
        <w:rPr>
          <w:rFonts w:ascii="Times New Roman" w:hAnsi="Times New Roman" w:cs="Times New Roman"/>
          <w:sz w:val="26"/>
          <w:szCs w:val="26"/>
        </w:rPr>
        <w:t>tồn tại và có phải tiến trình chính, ta thực hiện “Remove()”</w:t>
      </w:r>
    </w:p>
    <w:p w:rsidR="00EF6CCC"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 JoinUpdate(int pID);</w:t>
      </w:r>
    </w:p>
    <w:p w:rsidR="00537491" w:rsidRPr="00CB5C57" w:rsidRDefault="004624E4"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Đưa vào mảng</w:t>
      </w:r>
    </w:p>
    <w:p w:rsidR="004624E4" w:rsidRPr="00CB5C57" w:rsidRDefault="004624E4"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Sau khi ngắt và lưu tình trạng hiện tại, kiểm tra bộ nhớ, có trùng vị trí hiện tại, ta tiến hành đưa vào</w:t>
      </w:r>
    </w:p>
    <w:p w:rsidR="00537491" w:rsidRPr="00CB5C57" w:rsidRDefault="00EF6CCC" w:rsidP="00297C70">
      <w:pPr>
        <w:pStyle w:val="ListParagraph"/>
        <w:numPr>
          <w:ilvl w:val="0"/>
          <w:numId w:val="14"/>
        </w:numPr>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int GetFreeSlot();</w:t>
      </w:r>
      <w:r w:rsidRPr="00CB5C57">
        <w:rPr>
          <w:rFonts w:ascii="Times New Roman" w:hAnsi="Times New Roman" w:cs="Times New Roman"/>
          <w:i/>
          <w:sz w:val="26"/>
          <w:szCs w:val="26"/>
        </w:rPr>
        <w:tab/>
      </w:r>
      <w:r w:rsidRPr="00CB5C57">
        <w:rPr>
          <w:rFonts w:ascii="Times New Roman" w:hAnsi="Times New Roman" w:cs="Times New Roman"/>
          <w:i/>
          <w:sz w:val="26"/>
          <w:szCs w:val="26"/>
        </w:rPr>
        <w:tab/>
      </w:r>
    </w:p>
    <w:p w:rsidR="00EF6CCC" w:rsidRPr="00CB5C57" w:rsidRDefault="00537491"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Tìm một slot trống để lưu thông tin cho tiến trình mới</w:t>
      </w:r>
    </w:p>
    <w:p w:rsidR="00537491" w:rsidRPr="00CB5C57" w:rsidRDefault="00EF6CCC" w:rsidP="00297C70">
      <w:pPr>
        <w:pStyle w:val="ListParagraph"/>
        <w:numPr>
          <w:ilvl w:val="0"/>
          <w:numId w:val="14"/>
        </w:numPr>
        <w:tabs>
          <w:tab w:val="left" w:pos="900"/>
        </w:tabs>
        <w:autoSpaceDE w:val="0"/>
        <w:autoSpaceDN w:val="0"/>
        <w:adjustRightInd w:val="0"/>
        <w:spacing w:before="0" w:line="360" w:lineRule="auto"/>
        <w:ind w:left="990" w:right="0" w:firstLine="90"/>
        <w:rPr>
          <w:rFonts w:ascii="Times New Roman" w:hAnsi="Times New Roman" w:cs="Times New Roman"/>
          <w:i/>
          <w:sz w:val="26"/>
          <w:szCs w:val="26"/>
        </w:rPr>
      </w:pPr>
      <w:r w:rsidRPr="00CB5C57">
        <w:rPr>
          <w:rFonts w:ascii="Times New Roman" w:hAnsi="Times New Roman" w:cs="Times New Roman"/>
          <w:i/>
          <w:sz w:val="26"/>
          <w:szCs w:val="26"/>
        </w:rPr>
        <w:t xml:space="preserve">void Remove(int pID); </w:t>
      </w:r>
      <w:r w:rsidRPr="00CB5C57">
        <w:rPr>
          <w:rFonts w:ascii="Times New Roman" w:hAnsi="Times New Roman" w:cs="Times New Roman"/>
          <w:i/>
          <w:sz w:val="26"/>
          <w:szCs w:val="26"/>
        </w:rPr>
        <w:tab/>
      </w:r>
    </w:p>
    <w:p w:rsidR="00EF6CCC" w:rsidRDefault="00537491" w:rsidP="00297C70">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Chức năng: Xóa một</w:t>
      </w:r>
      <w:r w:rsidR="00EF6CCC" w:rsidRPr="00CB5C57">
        <w:rPr>
          <w:rFonts w:ascii="Times New Roman" w:hAnsi="Times New Roman" w:cs="Times New Roman"/>
          <w:sz w:val="26"/>
          <w:szCs w:val="26"/>
        </w:rPr>
        <w:t xml:space="preserve"> p</w:t>
      </w:r>
      <w:r w:rsidRPr="00CB5C57">
        <w:rPr>
          <w:rFonts w:ascii="Times New Roman" w:hAnsi="Times New Roman" w:cs="Times New Roman"/>
          <w:sz w:val="26"/>
          <w:szCs w:val="26"/>
        </w:rPr>
        <w:t>rocessID ra khỏi mảng quản lý nó</w:t>
      </w:r>
      <w:r w:rsidR="00EF6CCC" w:rsidRPr="00CB5C57">
        <w:rPr>
          <w:rFonts w:ascii="Times New Roman" w:hAnsi="Times New Roman" w:cs="Times New Roman"/>
          <w:sz w:val="26"/>
          <w:szCs w:val="26"/>
        </w:rPr>
        <w:t xml:space="preserve">, khi </w:t>
      </w:r>
      <w:r w:rsidRPr="00CB5C57">
        <w:rPr>
          <w:rFonts w:ascii="Times New Roman" w:hAnsi="Times New Roman" w:cs="Times New Roman"/>
          <w:sz w:val="26"/>
          <w:szCs w:val="26"/>
        </w:rPr>
        <w:t>mà tiến trình này đã kết thúc</w:t>
      </w:r>
    </w:p>
    <w:p w:rsidR="00182434" w:rsidRDefault="00182434" w:rsidP="00297C70">
      <w:pPr>
        <w:autoSpaceDE w:val="0"/>
        <w:autoSpaceDN w:val="0"/>
        <w:adjustRightInd w:val="0"/>
        <w:spacing w:before="0" w:line="360" w:lineRule="auto"/>
        <w:ind w:left="0" w:right="0"/>
        <w:rPr>
          <w:rFonts w:ascii="Times New Roman" w:hAnsi="Times New Roman" w:cs="Times New Roman"/>
          <w:sz w:val="26"/>
          <w:szCs w:val="26"/>
        </w:rPr>
      </w:pPr>
    </w:p>
    <w:p w:rsidR="00175AB7" w:rsidRDefault="00175AB7" w:rsidP="00297C70">
      <w:pPr>
        <w:autoSpaceDE w:val="0"/>
        <w:autoSpaceDN w:val="0"/>
        <w:adjustRightInd w:val="0"/>
        <w:spacing w:before="0" w:line="360" w:lineRule="auto"/>
        <w:ind w:left="0" w:right="0"/>
        <w:rPr>
          <w:rFonts w:ascii="Times New Roman" w:hAnsi="Times New Roman" w:cs="Times New Roman"/>
          <w:sz w:val="26"/>
          <w:szCs w:val="26"/>
        </w:rPr>
      </w:pPr>
    </w:p>
    <w:p w:rsidR="00175AB7" w:rsidRDefault="00175AB7" w:rsidP="00297C70">
      <w:pPr>
        <w:autoSpaceDE w:val="0"/>
        <w:autoSpaceDN w:val="0"/>
        <w:adjustRightInd w:val="0"/>
        <w:spacing w:before="0" w:line="360" w:lineRule="auto"/>
        <w:ind w:left="0" w:right="0"/>
        <w:rPr>
          <w:rFonts w:ascii="Times New Roman" w:hAnsi="Times New Roman" w:cs="Times New Roman"/>
          <w:sz w:val="26"/>
          <w:szCs w:val="26"/>
        </w:rPr>
      </w:pPr>
    </w:p>
    <w:p w:rsidR="00175AB7" w:rsidRPr="00CB5C57" w:rsidRDefault="00175AB7" w:rsidP="00297C70">
      <w:pPr>
        <w:autoSpaceDE w:val="0"/>
        <w:autoSpaceDN w:val="0"/>
        <w:adjustRightInd w:val="0"/>
        <w:spacing w:before="0" w:line="360" w:lineRule="auto"/>
        <w:ind w:left="0" w:right="0"/>
        <w:rPr>
          <w:rFonts w:ascii="Times New Roman" w:hAnsi="Times New Roman" w:cs="Times New Roman"/>
          <w:sz w:val="26"/>
          <w:szCs w:val="26"/>
        </w:rPr>
      </w:pPr>
      <w:bookmarkStart w:id="1" w:name="_GoBack"/>
      <w:bookmarkEnd w:id="1"/>
    </w:p>
    <w:p w:rsidR="00333EE5" w:rsidRPr="00CB5C57" w:rsidRDefault="00333EE5" w:rsidP="004624E4">
      <w:pPr>
        <w:pStyle w:val="Heading2"/>
        <w:spacing w:line="360" w:lineRule="auto"/>
        <w:rPr>
          <w:rFonts w:ascii="Times New Roman" w:hAnsi="Times New Roman" w:cs="Times New Roman"/>
          <w:sz w:val="26"/>
          <w:szCs w:val="26"/>
        </w:rPr>
      </w:pPr>
      <w:bookmarkStart w:id="2" w:name="_Toc477549814"/>
      <w:r w:rsidRPr="00CB5C57">
        <w:rPr>
          <w:rFonts w:ascii="Times New Roman" w:hAnsi="Times New Roman" w:cs="Times New Roman"/>
          <w:sz w:val="26"/>
          <w:szCs w:val="26"/>
        </w:rPr>
        <w:lastRenderedPageBreak/>
        <w:t>PCB</w:t>
      </w:r>
      <w:bookmarkEnd w:id="2"/>
    </w:p>
    <w:p w:rsidR="00D04B22" w:rsidRPr="00CB5C57" w:rsidRDefault="00D04B22"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Khối quản lý tiến trình</w:t>
      </w:r>
    </w:p>
    <w:p w:rsidR="006046DB"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PCB(int id);</w:t>
      </w:r>
      <w:r w:rsidR="00CF7B26" w:rsidRPr="00CB5C57">
        <w:rPr>
          <w:rFonts w:ascii="Times New Roman" w:hAnsi="Times New Roman" w:cs="Times New Roman"/>
          <w:i/>
          <w:sz w:val="26"/>
          <w:szCs w:val="26"/>
        </w:rPr>
        <w:tab/>
      </w:r>
      <w:r w:rsidR="00CF7B26" w:rsidRPr="00CB5C57">
        <w:rPr>
          <w:rFonts w:ascii="Times New Roman" w:hAnsi="Times New Roman" w:cs="Times New Roman"/>
          <w:i/>
          <w:sz w:val="26"/>
          <w:szCs w:val="26"/>
        </w:rPr>
        <w:tab/>
      </w:r>
      <w:r w:rsidR="00CF7B26" w:rsidRPr="00CB5C57">
        <w:rPr>
          <w:rFonts w:ascii="Times New Roman" w:hAnsi="Times New Roman" w:cs="Times New Roman"/>
          <w:i/>
          <w:sz w:val="26"/>
          <w:szCs w:val="26"/>
        </w:rPr>
        <w:tab/>
      </w:r>
    </w:p>
    <w:p w:rsidR="00EF6CCC" w:rsidRPr="00CB5C57" w:rsidRDefault="006046DB" w:rsidP="004624E4">
      <w:pPr>
        <w:autoSpaceDE w:val="0"/>
        <w:autoSpaceDN w:val="0"/>
        <w:adjustRightInd w:val="0"/>
        <w:spacing w:before="0" w:line="360" w:lineRule="auto"/>
        <w:ind w:left="0" w:right="0" w:firstLine="720"/>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CF7B26" w:rsidRPr="00CB5C57">
        <w:rPr>
          <w:rFonts w:ascii="Times New Roman" w:hAnsi="Times New Roman" w:cs="Times New Roman"/>
          <w:sz w:val="26"/>
          <w:szCs w:val="26"/>
        </w:rPr>
        <w:t>Khởi tạo các biến: kiểm tra parentID, gán pid</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numwait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exitcode</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thread, khởi tạo joinsem</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exitsem</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w:t>
      </w:r>
      <w:r w:rsidRPr="00CB5C57">
        <w:rPr>
          <w:rFonts w:ascii="Times New Roman" w:hAnsi="Times New Roman" w:cs="Times New Roman"/>
          <w:sz w:val="26"/>
          <w:szCs w:val="26"/>
        </w:rPr>
        <w:t xml:space="preserve"> </w:t>
      </w:r>
      <w:r w:rsidR="00CF7B26" w:rsidRPr="00CB5C57">
        <w:rPr>
          <w:rFonts w:ascii="Times New Roman" w:hAnsi="Times New Roman" w:cs="Times New Roman"/>
          <w:sz w:val="26"/>
          <w:szCs w:val="26"/>
        </w:rPr>
        <w:t>mutex</w:t>
      </w:r>
    </w:p>
    <w:p w:rsidR="00972F28"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 xml:space="preserve">int Exec(char *filename, int pID); </w:t>
      </w:r>
    </w:p>
    <w:p w:rsidR="00EF6CCC" w:rsidRPr="00CB5C57" w:rsidRDefault="00972F28" w:rsidP="004624E4">
      <w:pPr>
        <w:autoSpaceDE w:val="0"/>
        <w:autoSpaceDN w:val="0"/>
        <w:adjustRightInd w:val="0"/>
        <w:spacing w:before="0" w:line="360" w:lineRule="auto"/>
        <w:ind w:left="0" w:right="0" w:firstLine="720"/>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E72589" w:rsidRPr="00CB5C57">
        <w:rPr>
          <w:rFonts w:ascii="Times New Roman" w:hAnsi="Times New Roman" w:cs="Times New Roman"/>
          <w:sz w:val="26"/>
          <w:szCs w:val="26"/>
        </w:rPr>
        <w:t>nạp chương trình có tên lưu trong biến</w:t>
      </w:r>
      <w:r w:rsidR="00EF6CCC" w:rsidRPr="00CB5C57">
        <w:rPr>
          <w:rFonts w:ascii="Times New Roman" w:hAnsi="Times New Roman" w:cs="Times New Roman"/>
          <w:sz w:val="26"/>
          <w:szCs w:val="26"/>
        </w:rPr>
        <w:t xml:space="preserve"> filename va processID </w:t>
      </w:r>
      <w:r w:rsidR="00534BFD" w:rsidRPr="00CB5C57">
        <w:rPr>
          <w:rFonts w:ascii="Times New Roman" w:hAnsi="Times New Roman" w:cs="Times New Roman"/>
          <w:sz w:val="26"/>
          <w:szCs w:val="26"/>
        </w:rPr>
        <w:t>– định danh tiến trình</w:t>
      </w:r>
    </w:p>
    <w:p w:rsidR="00F9021F" w:rsidRPr="00CB5C57" w:rsidRDefault="00F9021F" w:rsidP="004624E4">
      <w:pPr>
        <w:autoSpaceDE w:val="0"/>
        <w:autoSpaceDN w:val="0"/>
        <w:adjustRightInd w:val="0"/>
        <w:spacing w:before="0" w:line="360" w:lineRule="auto"/>
        <w:ind w:left="0" w:right="0"/>
        <w:rPr>
          <w:rFonts w:ascii="Times New Roman" w:hAnsi="Times New Roman" w:cs="Times New Roman"/>
          <w:sz w:val="26"/>
          <w:szCs w:val="26"/>
        </w:rPr>
      </w:pPr>
    </w:p>
    <w:p w:rsidR="00F9021F" w:rsidRPr="00CB5C57" w:rsidRDefault="00F9021F" w:rsidP="004624E4">
      <w:pPr>
        <w:autoSpaceDE w:val="0"/>
        <w:autoSpaceDN w:val="0"/>
        <w:adjustRightInd w:val="0"/>
        <w:spacing w:before="0" w:line="360" w:lineRule="auto"/>
        <w:ind w:left="432" w:right="0"/>
        <w:rPr>
          <w:rFonts w:ascii="Times New Roman" w:hAnsi="Times New Roman" w:cs="Times New Roman"/>
          <w:sz w:val="26"/>
          <w:szCs w:val="26"/>
        </w:rPr>
      </w:pPr>
      <w:r w:rsidRPr="00CB5C57">
        <w:rPr>
          <w:rFonts w:ascii="Times New Roman" w:hAnsi="Times New Roman" w:cs="Times New Roman"/>
          <w:sz w:val="26"/>
          <w:szCs w:val="26"/>
        </w:rPr>
        <w:t xml:space="preserve">Joinsem và exitsem là 2 con trỏ tới semaphore đề dùng cho </w:t>
      </w:r>
      <w:r w:rsidR="00534BFD" w:rsidRPr="00CB5C57">
        <w:rPr>
          <w:rFonts w:ascii="Times New Roman" w:hAnsi="Times New Roman" w:cs="Times New Roman"/>
          <w:sz w:val="26"/>
          <w:szCs w:val="26"/>
        </w:rPr>
        <w:t xml:space="preserve">tiến </w:t>
      </w:r>
      <w:r w:rsidRPr="00CB5C57">
        <w:rPr>
          <w:rFonts w:ascii="Times New Roman" w:hAnsi="Times New Roman" w:cs="Times New Roman"/>
          <w:sz w:val="26"/>
          <w:szCs w:val="26"/>
        </w:rPr>
        <w:t xml:space="preserve">trình join và exit. Trong class Semaphore này gồm 2 hàm quan trọng void P() – đưa vào hàng và void V() – </w:t>
      </w:r>
      <w:r w:rsidR="003E0C0F" w:rsidRPr="00CB5C57">
        <w:rPr>
          <w:rFonts w:ascii="Times New Roman" w:hAnsi="Times New Roman" w:cs="Times New Roman"/>
          <w:sz w:val="26"/>
          <w:szCs w:val="26"/>
        </w:rPr>
        <w:t>đẩy ra.</w:t>
      </w:r>
    </w:p>
    <w:p w:rsidR="00F9021F" w:rsidRPr="00CB5C57" w:rsidRDefault="003E0C0F" w:rsidP="004624E4">
      <w:pPr>
        <w:autoSpaceDE w:val="0"/>
        <w:autoSpaceDN w:val="0"/>
        <w:adjustRightInd w:val="0"/>
        <w:spacing w:before="0" w:line="360" w:lineRule="auto"/>
        <w:ind w:left="432" w:right="0"/>
        <w:rPr>
          <w:rFonts w:ascii="Times New Roman" w:hAnsi="Times New Roman" w:cs="Times New Roman"/>
          <w:sz w:val="26"/>
          <w:szCs w:val="26"/>
        </w:rPr>
      </w:pPr>
      <w:r w:rsidRPr="00CB5C57">
        <w:rPr>
          <w:rFonts w:ascii="Times New Roman" w:hAnsi="Times New Roman" w:cs="Times New Roman"/>
          <w:sz w:val="26"/>
          <w:szCs w:val="26"/>
        </w:rPr>
        <w:t>Semaphore được nhiều cho các mục đích khác nhau, nhưng cụ thể ở đây nó giúp bảo vệ quá trình kiểm soát việc chia sẻ tài nguyên được chặt chẽ. Nó giúp cho việc đảm bảo truy cập sử dụng chỉ duy nhất một nguồn tài nguyên được chia sẻ trong một thời điểm nhất định. Hay một tiến trình muốn đợi cho tiến trình khác làm việc gì đó.</w:t>
      </w:r>
    </w:p>
    <w:p w:rsidR="00AB6B77" w:rsidRPr="00CB5C57" w:rsidRDefault="003714FD" w:rsidP="004624E4">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Hai hàm này đ</w:t>
      </w:r>
      <w:r w:rsidR="006046DB" w:rsidRPr="00CB5C57">
        <w:rPr>
          <w:rFonts w:ascii="Times New Roman" w:hAnsi="Times New Roman" w:cs="Times New Roman"/>
          <w:sz w:val="26"/>
          <w:szCs w:val="26"/>
        </w:rPr>
        <w:t>ể</w:t>
      </w:r>
      <w:r w:rsidRPr="00CB5C57">
        <w:rPr>
          <w:rFonts w:ascii="Times New Roman" w:hAnsi="Times New Roman" w:cs="Times New Roman"/>
          <w:sz w:val="26"/>
          <w:szCs w:val="26"/>
        </w:rPr>
        <w:t xml:space="preserve"> quản lý</w:t>
      </w:r>
      <w:r w:rsidR="003E0C0F" w:rsidRPr="00CB5C57">
        <w:rPr>
          <w:rFonts w:ascii="Times New Roman" w:hAnsi="Times New Roman" w:cs="Times New Roman"/>
          <w:sz w:val="26"/>
          <w:szCs w:val="26"/>
        </w:rPr>
        <w:t xml:space="preserve"> </w:t>
      </w:r>
      <w:r w:rsidR="00534BFD" w:rsidRPr="00CB5C57">
        <w:rPr>
          <w:rFonts w:ascii="Times New Roman" w:hAnsi="Times New Roman" w:cs="Times New Roman"/>
          <w:sz w:val="26"/>
          <w:szCs w:val="26"/>
        </w:rPr>
        <w:t xml:space="preserve">tiến </w:t>
      </w:r>
      <w:r w:rsidR="003E0C0F" w:rsidRPr="00CB5C57">
        <w:rPr>
          <w:rFonts w:ascii="Times New Roman" w:hAnsi="Times New Roman" w:cs="Times New Roman"/>
          <w:sz w:val="26"/>
          <w:szCs w:val="26"/>
        </w:rPr>
        <w:t xml:space="preserve">trình Join </w:t>
      </w:r>
    </w:p>
    <w:p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JoinWait();</w:t>
      </w:r>
    </w:p>
    <w:p w:rsidR="00AB6B77"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ExitWait();</w:t>
      </w:r>
    </w:p>
    <w:p w:rsidR="003E0C0F" w:rsidRPr="00CB5C57" w:rsidRDefault="003E0C0F" w:rsidP="004624E4">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Hai hàm này đ</w:t>
      </w:r>
      <w:r w:rsidR="006046DB" w:rsidRPr="00CB5C57">
        <w:rPr>
          <w:rFonts w:ascii="Times New Roman" w:hAnsi="Times New Roman" w:cs="Times New Roman"/>
          <w:sz w:val="26"/>
          <w:szCs w:val="26"/>
        </w:rPr>
        <w:t>ể</w:t>
      </w:r>
      <w:r w:rsidRPr="00CB5C57">
        <w:rPr>
          <w:rFonts w:ascii="Times New Roman" w:hAnsi="Times New Roman" w:cs="Times New Roman"/>
          <w:sz w:val="26"/>
          <w:szCs w:val="26"/>
        </w:rPr>
        <w:t xml:space="preserve"> quản lý </w:t>
      </w:r>
      <w:r w:rsidR="00534BFD" w:rsidRPr="00CB5C57">
        <w:rPr>
          <w:rFonts w:ascii="Times New Roman" w:hAnsi="Times New Roman" w:cs="Times New Roman"/>
          <w:sz w:val="26"/>
          <w:szCs w:val="26"/>
        </w:rPr>
        <w:t xml:space="preserve">tiến </w:t>
      </w:r>
      <w:r w:rsidRPr="00CB5C57">
        <w:rPr>
          <w:rFonts w:ascii="Times New Roman" w:hAnsi="Times New Roman" w:cs="Times New Roman"/>
          <w:sz w:val="26"/>
          <w:szCs w:val="26"/>
        </w:rPr>
        <w:t>trình Release</w:t>
      </w:r>
      <w:r w:rsidR="00EF6CCC" w:rsidRPr="00CB5C57">
        <w:rPr>
          <w:rFonts w:ascii="Times New Roman" w:hAnsi="Times New Roman" w:cs="Times New Roman"/>
          <w:sz w:val="26"/>
          <w:szCs w:val="26"/>
        </w:rPr>
        <w:tab/>
      </w:r>
    </w:p>
    <w:p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JoinRelease();</w:t>
      </w:r>
    </w:p>
    <w:p w:rsidR="006046DB"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ExitRelease();</w:t>
      </w:r>
    </w:p>
    <w:p w:rsidR="00AB6B77" w:rsidRPr="00CB5C57" w:rsidRDefault="006046DB" w:rsidP="004624E4">
      <w:pPr>
        <w:autoSpaceDE w:val="0"/>
        <w:autoSpaceDN w:val="0"/>
        <w:adjustRightInd w:val="0"/>
        <w:spacing w:before="0" w:line="360" w:lineRule="auto"/>
        <w:ind w:left="0" w:right="0"/>
        <w:rPr>
          <w:rFonts w:ascii="Times New Roman" w:hAnsi="Times New Roman" w:cs="Times New Roman"/>
          <w:sz w:val="26"/>
          <w:szCs w:val="26"/>
        </w:rPr>
      </w:pPr>
      <w:r w:rsidRPr="00CB5C57">
        <w:rPr>
          <w:rFonts w:ascii="Times New Roman" w:hAnsi="Times New Roman" w:cs="Times New Roman"/>
          <w:sz w:val="26"/>
          <w:szCs w:val="26"/>
        </w:rPr>
        <w:t>Tăng giảm số tiến trình đã Join – với việc sử dụng biến mutex</w:t>
      </w:r>
    </w:p>
    <w:p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IncNumWait();</w:t>
      </w:r>
    </w:p>
    <w:p w:rsidR="00EF6CCC" w:rsidRPr="00CB5C57" w:rsidRDefault="00EF6CCC" w:rsidP="002E0E42">
      <w:pPr>
        <w:pStyle w:val="ListParagraph"/>
        <w:numPr>
          <w:ilvl w:val="0"/>
          <w:numId w:val="15"/>
        </w:numPr>
        <w:autoSpaceDE w:val="0"/>
        <w:autoSpaceDN w:val="0"/>
        <w:adjustRightInd w:val="0"/>
        <w:spacing w:before="0" w:line="360" w:lineRule="auto"/>
        <w:ind w:right="0"/>
        <w:rPr>
          <w:rFonts w:ascii="Times New Roman" w:hAnsi="Times New Roman" w:cs="Times New Roman"/>
          <w:i/>
          <w:sz w:val="26"/>
          <w:szCs w:val="26"/>
        </w:rPr>
      </w:pPr>
      <w:r w:rsidRPr="00CB5C57">
        <w:rPr>
          <w:rFonts w:ascii="Times New Roman" w:hAnsi="Times New Roman" w:cs="Times New Roman"/>
          <w:i/>
          <w:sz w:val="26"/>
          <w:szCs w:val="26"/>
        </w:rPr>
        <w:t>void DecNumWait();</w:t>
      </w:r>
    </w:p>
    <w:p w:rsidR="00333EE5" w:rsidRPr="00CB5C57" w:rsidRDefault="00333EE5" w:rsidP="004624E4">
      <w:pPr>
        <w:pStyle w:val="Heading2"/>
        <w:spacing w:line="360" w:lineRule="auto"/>
        <w:rPr>
          <w:rFonts w:ascii="Times New Roman" w:hAnsi="Times New Roman" w:cs="Times New Roman"/>
          <w:sz w:val="26"/>
          <w:szCs w:val="26"/>
        </w:rPr>
      </w:pPr>
      <w:bookmarkStart w:id="3" w:name="_Toc477549815"/>
      <w:r w:rsidRPr="00CB5C57">
        <w:rPr>
          <w:rFonts w:ascii="Times New Roman" w:hAnsi="Times New Roman" w:cs="Times New Roman"/>
          <w:sz w:val="26"/>
          <w:szCs w:val="26"/>
        </w:rPr>
        <w:lastRenderedPageBreak/>
        <w:t>BITMAP</w:t>
      </w:r>
      <w:bookmarkEnd w:id="3"/>
    </w:p>
    <w:p w:rsidR="000B0910" w:rsidRPr="00CB5C57" w:rsidRDefault="000B0910"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Là một dãy bit dùng để quản lý các thành phần đã được khởi tạo hay chưa trong một mả</w:t>
      </w:r>
      <w:r w:rsidR="004146C8" w:rsidRPr="00CB5C57">
        <w:rPr>
          <w:rFonts w:ascii="Times New Roman" w:hAnsi="Times New Roman" w:cs="Times New Roman"/>
          <w:sz w:val="26"/>
          <w:szCs w:val="26"/>
        </w:rPr>
        <w:t>ng – đánh dấu các khung trang còn trống</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BitMap(int nitem)</w:t>
      </w:r>
      <w:r w:rsidR="00655B92" w:rsidRPr="00CB5C57">
        <w:rPr>
          <w:rFonts w:ascii="Times New Roman" w:hAnsi="Times New Roman" w:cs="Times New Roman"/>
          <w:i/>
          <w:sz w:val="26"/>
          <w:szCs w:val="26"/>
        </w:rPr>
        <w:t xml:space="preserve"> </w:t>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EF6CCC"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K</w:t>
      </w:r>
      <w:r w:rsidR="00655B92" w:rsidRPr="00CB5C57">
        <w:rPr>
          <w:rFonts w:ascii="Times New Roman" w:hAnsi="Times New Roman" w:cs="Times New Roman"/>
          <w:sz w:val="26"/>
          <w:szCs w:val="26"/>
        </w:rPr>
        <w:t>hởi tạ</w:t>
      </w:r>
      <w:r w:rsidR="009E78FB" w:rsidRPr="00CB5C57">
        <w:rPr>
          <w:rFonts w:ascii="Times New Roman" w:hAnsi="Times New Roman" w:cs="Times New Roman"/>
          <w:sz w:val="26"/>
          <w:szCs w:val="26"/>
        </w:rPr>
        <w:t>o với nitem bits</w:t>
      </w:r>
      <w:r w:rsidR="00421A20" w:rsidRPr="00CB5C57">
        <w:rPr>
          <w:rFonts w:ascii="Times New Roman" w:hAnsi="Times New Roman" w:cs="Times New Roman"/>
          <w:sz w:val="26"/>
          <w:szCs w:val="26"/>
        </w:rPr>
        <w:t xml:space="preserve"> rỗng.</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Mark(int which)</w:t>
      </w:r>
      <w:r w:rsidR="00CB5C57" w:rsidRPr="00CB5C57">
        <w:rPr>
          <w:rFonts w:ascii="Times New Roman" w:hAnsi="Times New Roman" w:cs="Times New Roman"/>
          <w:i/>
          <w:sz w:val="26"/>
          <w:szCs w:val="26"/>
        </w:rPr>
        <w:t xml:space="preserve"> </w:t>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Đ</w:t>
      </w:r>
      <w:r w:rsidR="00655B92" w:rsidRPr="00CB5C57">
        <w:rPr>
          <w:rFonts w:ascii="Times New Roman" w:hAnsi="Times New Roman" w:cs="Times New Roman"/>
          <w:sz w:val="26"/>
          <w:szCs w:val="26"/>
        </w:rPr>
        <w:t xml:space="preserve">ánh dấu bit thứ which </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Clear(int which)</w:t>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X</w:t>
      </w:r>
      <w:r w:rsidR="00655B92" w:rsidRPr="00CB5C57">
        <w:rPr>
          <w:rFonts w:ascii="Times New Roman" w:hAnsi="Times New Roman" w:cs="Times New Roman"/>
          <w:sz w:val="26"/>
          <w:szCs w:val="26"/>
        </w:rPr>
        <w:t xml:space="preserve">óa </w:t>
      </w:r>
      <w:r w:rsidR="00421A20" w:rsidRPr="00CB5C57">
        <w:rPr>
          <w:rFonts w:ascii="Times New Roman" w:hAnsi="Times New Roman" w:cs="Times New Roman"/>
          <w:sz w:val="26"/>
          <w:szCs w:val="26"/>
        </w:rPr>
        <w:t>which bits</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Test(int which)</w:t>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EF6CCC"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K</w:t>
      </w:r>
      <w:r w:rsidR="00655B92" w:rsidRPr="00CB5C57">
        <w:rPr>
          <w:rFonts w:ascii="Times New Roman" w:hAnsi="Times New Roman" w:cs="Times New Roman"/>
          <w:sz w:val="26"/>
          <w:szCs w:val="26"/>
        </w:rPr>
        <w:t xml:space="preserve">iểm tra </w:t>
      </w:r>
      <w:r w:rsidR="00421A20" w:rsidRPr="00CB5C57">
        <w:rPr>
          <w:rFonts w:ascii="Times New Roman" w:hAnsi="Times New Roman" w:cs="Times New Roman"/>
          <w:sz w:val="26"/>
          <w:szCs w:val="26"/>
        </w:rPr>
        <w:t>which bits</w:t>
      </w:r>
      <w:r w:rsidR="00655B92" w:rsidRPr="00CB5C57">
        <w:rPr>
          <w:rFonts w:ascii="Times New Roman" w:hAnsi="Times New Roman" w:cs="Times New Roman"/>
          <w:sz w:val="26"/>
          <w:szCs w:val="26"/>
        </w:rPr>
        <w:t xml:space="preserve"> đã được đặt chưa</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int Find()</w:t>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655B92" w:rsidRPr="00CB5C57">
        <w:rPr>
          <w:rFonts w:ascii="Times New Roman" w:hAnsi="Times New Roman" w:cs="Times New Roman"/>
          <w:i/>
          <w:sz w:val="26"/>
          <w:szCs w:val="26"/>
        </w:rPr>
        <w:tab/>
      </w:r>
      <w:r w:rsidR="00EF6CCC"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T</w:t>
      </w:r>
      <w:r w:rsidR="00655B92" w:rsidRPr="00CB5C57">
        <w:rPr>
          <w:rFonts w:ascii="Times New Roman" w:hAnsi="Times New Roman" w:cs="Times New Roman"/>
          <w:sz w:val="26"/>
          <w:szCs w:val="26"/>
        </w:rPr>
        <w:t>rả về số bit đầu chưa đánh dấu</w:t>
      </w:r>
      <w:r w:rsidR="00421A20" w:rsidRPr="00CB5C57">
        <w:rPr>
          <w:rFonts w:ascii="Times New Roman" w:hAnsi="Times New Roman" w:cs="Times New Roman"/>
          <w:sz w:val="26"/>
          <w:szCs w:val="26"/>
        </w:rPr>
        <w:t xml:space="preserve"> và đặt nó đã sử dụng – tìm và cấp phát 1 bit. Nếu tất cả đề đã đánh dấu thì trả về -1.</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int NumClear()</w:t>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r w:rsidR="00CB5C57"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T</w:t>
      </w:r>
      <w:r w:rsidR="00655B92" w:rsidRPr="00CB5C57">
        <w:rPr>
          <w:rFonts w:ascii="Times New Roman" w:hAnsi="Times New Roman" w:cs="Times New Roman"/>
          <w:sz w:val="26"/>
          <w:szCs w:val="26"/>
        </w:rPr>
        <w:t>rả về số bít chưa đánh dấu</w:t>
      </w:r>
    </w:p>
    <w:p w:rsidR="00CB5C57" w:rsidRPr="00CB5C57" w:rsidRDefault="00ED3C03"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FetchFrom(OpenFile *file)</w:t>
      </w:r>
      <w:r w:rsidR="00CB5C57" w:rsidRPr="00CB5C57">
        <w:rPr>
          <w:rFonts w:ascii="Times New Roman" w:hAnsi="Times New Roman" w:cs="Times New Roman"/>
          <w:i/>
          <w:sz w:val="26"/>
          <w:szCs w:val="26"/>
        </w:rPr>
        <w:tab/>
      </w:r>
    </w:p>
    <w:p w:rsidR="000B0910" w:rsidRPr="00CB5C57" w:rsidRDefault="00CB5C5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T</w:t>
      </w:r>
      <w:r w:rsidR="00655B92" w:rsidRPr="00CB5C57">
        <w:rPr>
          <w:rFonts w:ascii="Times New Roman" w:hAnsi="Times New Roman" w:cs="Times New Roman"/>
          <w:sz w:val="26"/>
          <w:szCs w:val="26"/>
        </w:rPr>
        <w:t>ruy cập – đọc dãy bit từ một file</w:t>
      </w:r>
    </w:p>
    <w:p w:rsidR="00CB5C57" w:rsidRPr="00CB5C57" w:rsidRDefault="00655B92" w:rsidP="00CB5C57">
      <w:pPr>
        <w:pStyle w:val="ListParagraph"/>
        <w:numPr>
          <w:ilvl w:val="0"/>
          <w:numId w:val="17"/>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ED3C03" w:rsidRPr="00CB5C57">
        <w:rPr>
          <w:rFonts w:ascii="Times New Roman" w:hAnsi="Times New Roman" w:cs="Times New Roman"/>
          <w:i/>
          <w:sz w:val="26"/>
          <w:szCs w:val="26"/>
        </w:rPr>
        <w:t>oid WriteBack(OpenFile *file)</w:t>
      </w:r>
      <w:r w:rsidR="00CB5C57" w:rsidRPr="00CB5C57">
        <w:rPr>
          <w:rFonts w:ascii="Times New Roman" w:hAnsi="Times New Roman" w:cs="Times New Roman"/>
          <w:i/>
          <w:sz w:val="26"/>
          <w:szCs w:val="26"/>
        </w:rPr>
        <w:tab/>
      </w:r>
    </w:p>
    <w:p w:rsidR="000B0910" w:rsidRPr="00CB5C57" w:rsidRDefault="00CB5C57" w:rsidP="004624E4">
      <w:pPr>
        <w:spacing w:line="360" w:lineRule="auto"/>
        <w:ind w:left="0"/>
        <w:rPr>
          <w:rFonts w:ascii="Times New Roman" w:hAnsi="Times New Roman" w:cs="Times New Roman"/>
          <w:sz w:val="26"/>
          <w:szCs w:val="26"/>
        </w:rPr>
      </w:pPr>
      <w:r w:rsidRPr="00CB5C57">
        <w:rPr>
          <w:rFonts w:ascii="Times New Roman" w:hAnsi="Times New Roman" w:cs="Times New Roman"/>
          <w:sz w:val="26"/>
          <w:szCs w:val="26"/>
        </w:rPr>
        <w:t xml:space="preserve">Chức năng: </w:t>
      </w:r>
      <w:r>
        <w:rPr>
          <w:rFonts w:ascii="Times New Roman" w:hAnsi="Times New Roman" w:cs="Times New Roman"/>
          <w:sz w:val="26"/>
          <w:szCs w:val="26"/>
        </w:rPr>
        <w:t>L</w:t>
      </w:r>
      <w:r w:rsidR="00655B92" w:rsidRPr="00CB5C57">
        <w:rPr>
          <w:rFonts w:ascii="Times New Roman" w:hAnsi="Times New Roman" w:cs="Times New Roman"/>
          <w:sz w:val="26"/>
          <w:szCs w:val="26"/>
        </w:rPr>
        <w:t>ưu trữ – viết dãy bit vào một file</w:t>
      </w:r>
    </w:p>
    <w:p w:rsidR="000B0910" w:rsidRPr="00CB5C57" w:rsidRDefault="000B0910" w:rsidP="004624E4">
      <w:pPr>
        <w:spacing w:line="360" w:lineRule="auto"/>
        <w:rPr>
          <w:rFonts w:ascii="Times New Roman" w:hAnsi="Times New Roman" w:cs="Times New Roman"/>
          <w:sz w:val="26"/>
          <w:szCs w:val="26"/>
        </w:rPr>
      </w:pPr>
    </w:p>
    <w:p w:rsidR="00333EE5" w:rsidRPr="00CB5C57" w:rsidRDefault="00333EE5" w:rsidP="004624E4">
      <w:pPr>
        <w:pStyle w:val="Heading2"/>
        <w:spacing w:line="360" w:lineRule="auto"/>
        <w:rPr>
          <w:rFonts w:ascii="Times New Roman" w:hAnsi="Times New Roman" w:cs="Times New Roman"/>
          <w:sz w:val="26"/>
          <w:szCs w:val="26"/>
        </w:rPr>
      </w:pPr>
      <w:bookmarkStart w:id="4" w:name="_Toc477549816"/>
      <w:r w:rsidRPr="00CB5C57">
        <w:rPr>
          <w:rFonts w:ascii="Times New Roman" w:hAnsi="Times New Roman" w:cs="Times New Roman"/>
          <w:sz w:val="26"/>
          <w:szCs w:val="26"/>
        </w:rPr>
        <w:lastRenderedPageBreak/>
        <w:t>THREAD</w:t>
      </w:r>
      <w:bookmarkEnd w:id="4"/>
    </w:p>
    <w:p w:rsidR="00BC01CA" w:rsidRPr="00CB5C57" w:rsidRDefault="00926564"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Thread là một class hữu dụng để phục vụ việc quản lý đa chương với từng đơn tiến trình. Trong khi tiến trình chỉ cho phép thực hiện tuần tự thì tất cả các thread lại cho phép các tiến trình cụ thể  chia sẻ cùng địa chỉ. Và do đó nó một thread sẽ có “local stack” nằm “private”. Tuy nhiên nó lại được chia sẻ với các thread khác để có thể truy cập lẫn nhau</w:t>
      </w:r>
      <w:r w:rsidR="007F4AB9" w:rsidRPr="00CB5C57">
        <w:rPr>
          <w:rFonts w:ascii="Times New Roman" w:hAnsi="Times New Roman" w:cs="Times New Roman"/>
          <w:sz w:val="26"/>
          <w:szCs w:val="26"/>
        </w:rPr>
        <w:t xml:space="preserve"> với các biến toàn cục. Để dễ dàng quản lý – theo dấu các threads, chúng được gán các trạng thái như sau:</w:t>
      </w:r>
    </w:p>
    <w:p w:rsidR="007F4AB9" w:rsidRPr="00CB5C57" w:rsidRDefault="007F4AB9"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READY: trong trạng thái “sẵn sàng” dùng cho CPU, và cũng chỉ là sẵn sàng khi có thread khác đang chạy. Khi được chọn, chúng sẽ chuyển sang trạng thái RUNNUNG.</w:t>
      </w:r>
    </w:p>
    <w:p w:rsidR="007F4AB9" w:rsidRPr="00CB5C57" w:rsidRDefault="007F4AB9"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RUNNING: trong trạng thái đang được sử dụng, và biến toàn cục currentThread sẽ trỏ đến nó.</w:t>
      </w:r>
    </w:p>
    <w:p w:rsidR="007F4AB9" w:rsidRPr="00CB5C57" w:rsidRDefault="007F4AB9"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BLOCKED: trong trạng thái bị khóa – được đặt khi đưa vào hàm Thread::Sleep(). Khi đó có nghĩa là nó đang đợi một biến điều kiện</w:t>
      </w:r>
      <w:r w:rsidR="0097340A" w:rsidRPr="00CB5C57">
        <w:rPr>
          <w:rFonts w:ascii="Times New Roman" w:hAnsi="Times New Roman" w:cs="Times New Roman"/>
          <w:sz w:val="26"/>
          <w:szCs w:val="26"/>
        </w:rPr>
        <w:t xml:space="preserve"> hay báo hiệu</w:t>
      </w:r>
      <w:r w:rsidRPr="00CB5C57">
        <w:rPr>
          <w:rFonts w:ascii="Times New Roman" w:hAnsi="Times New Roman" w:cs="Times New Roman"/>
          <w:sz w:val="26"/>
          <w:szCs w:val="26"/>
        </w:rPr>
        <w:t xml:space="preserve"> nào đó</w:t>
      </w:r>
      <w:r w:rsidR="0097340A" w:rsidRPr="00CB5C57">
        <w:rPr>
          <w:rFonts w:ascii="Times New Roman" w:hAnsi="Times New Roman" w:cs="Times New Roman"/>
          <w:sz w:val="26"/>
          <w:szCs w:val="26"/>
        </w:rPr>
        <w:t xml:space="preserve"> và sẽ khi không nằm trong danh sách sẵn sang phục vụ.</w:t>
      </w:r>
    </w:p>
    <w:p w:rsidR="0097340A" w:rsidRDefault="0097340A" w:rsidP="004624E4">
      <w:pPr>
        <w:pStyle w:val="ListParagraph"/>
        <w:numPr>
          <w:ilvl w:val="0"/>
          <w:numId w:val="12"/>
        </w:numPr>
        <w:spacing w:line="360" w:lineRule="auto"/>
        <w:rPr>
          <w:rFonts w:ascii="Times New Roman" w:hAnsi="Times New Roman" w:cs="Times New Roman"/>
          <w:sz w:val="26"/>
          <w:szCs w:val="26"/>
        </w:rPr>
      </w:pPr>
      <w:r w:rsidRPr="00CB5C57">
        <w:rPr>
          <w:rFonts w:ascii="Times New Roman" w:hAnsi="Times New Roman" w:cs="Times New Roman"/>
          <w:sz w:val="26"/>
          <w:szCs w:val="26"/>
        </w:rPr>
        <w:t>JUST_CREATED: thread “đã được tạo” nhưng stack của nó vẫn còn trống. Trạng thái này được đặt khi nó được nằm trong hàm khởi tạo và sẽ được thay đổi khi vào hàm Thread::Fork().</w:t>
      </w:r>
    </w:p>
    <w:p w:rsidR="0033017D" w:rsidRPr="00CB5C57" w:rsidRDefault="007E54C3" w:rsidP="0033017D">
      <w:pPr>
        <w:pStyle w:val="ListParagraph"/>
        <w:spacing w:line="360" w:lineRule="auto"/>
        <w:ind w:left="1077"/>
        <w:rPr>
          <w:rFonts w:ascii="Times New Roman" w:hAnsi="Times New Roman" w:cs="Times New Roman"/>
          <w:sz w:val="26"/>
          <w:szCs w:val="26"/>
        </w:rPr>
      </w:pPr>
      <w:r>
        <w:rPr>
          <w:noProof/>
          <w:lang w:eastAsia="en-US"/>
        </w:rPr>
        <w:drawing>
          <wp:inline distT="0" distB="0" distL="0" distR="0" wp14:anchorId="4170CBFF" wp14:editId="1BA0E404">
            <wp:extent cx="4928678" cy="263284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242" t="27366" r="20688" b="13654"/>
                    <a:stretch/>
                  </pic:blipFill>
                  <pic:spPr bwMode="auto">
                    <a:xfrm>
                      <a:off x="0" y="0"/>
                      <a:ext cx="4934262" cy="263582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t xml:space="preserve"> </w:t>
      </w:r>
    </w:p>
    <w:p w:rsidR="00333EE5" w:rsidRPr="00CB5C57" w:rsidRDefault="008A6934"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Thread(char *debugName)</w:t>
      </w:r>
    </w:p>
    <w:p w:rsidR="00333EE5"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lastRenderedPageBreak/>
        <w:t>Chức năng: Dùng để tạo ra một thread mới</w:t>
      </w:r>
    </w:p>
    <w:p w:rsidR="00BC01CA" w:rsidRPr="00CB5C57" w:rsidRDefault="00BC01CA"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Trạng thái của thread được đặt là JUST_CREATED,</w:t>
      </w:r>
      <w:r w:rsidR="0097340A" w:rsidRPr="00CB5C57">
        <w:rPr>
          <w:rFonts w:ascii="Times New Roman" w:hAnsi="Times New Roman" w:cs="Times New Roman"/>
          <w:sz w:val="26"/>
          <w:szCs w:val="26"/>
        </w:rPr>
        <w:t xml:space="preserve"> stack của nó đặt là </w:t>
      </w:r>
      <w:r w:rsidR="00783EB0" w:rsidRPr="00CB5C57">
        <w:rPr>
          <w:rFonts w:ascii="Times New Roman" w:hAnsi="Times New Roman" w:cs="Times New Roman"/>
          <w:sz w:val="26"/>
          <w:szCs w:val="26"/>
        </w:rPr>
        <w:t>NULL, được đặt tên là debugName.</w:t>
      </w:r>
    </w:p>
    <w:p w:rsidR="00333EE5" w:rsidRPr="00CB5C57" w:rsidRDefault="006268E2" w:rsidP="002E0E42">
      <w:pPr>
        <w:pStyle w:val="ListParagraph"/>
        <w:numPr>
          <w:ilvl w:val="0"/>
          <w:numId w:val="16"/>
        </w:numPr>
        <w:spacing w:line="360" w:lineRule="auto"/>
        <w:rPr>
          <w:rFonts w:ascii="Times New Roman" w:hAnsi="Times New Roman" w:cs="Times New Roman"/>
          <w:b/>
          <w:bCs/>
          <w:i/>
          <w:sz w:val="26"/>
          <w:szCs w:val="26"/>
        </w:rPr>
      </w:pPr>
      <w:r w:rsidRPr="00CB5C57">
        <w:rPr>
          <w:rFonts w:ascii="Times New Roman" w:hAnsi="Times New Roman" w:cs="Times New Roman"/>
          <w:i/>
          <w:sz w:val="26"/>
          <w:szCs w:val="26"/>
        </w:rPr>
        <w:t>void Yield()</w:t>
      </w:r>
    </w:p>
    <w:p w:rsidR="00D410A7"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Nhường CPU cho một thread </w:t>
      </w:r>
      <w:r w:rsidR="001E653F" w:rsidRPr="00CB5C57">
        <w:rPr>
          <w:rFonts w:ascii="Times New Roman" w:hAnsi="Times New Roman" w:cs="Times New Roman"/>
          <w:sz w:val="26"/>
          <w:szCs w:val="26"/>
        </w:rPr>
        <w:t>trong ready list</w:t>
      </w:r>
    </w:p>
    <w:p w:rsidR="001E653F" w:rsidRPr="00CB5C57" w:rsidRDefault="001E653F"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Hoãn thread đang sử dụng và chọn một thread mới. Nếu không có thread nào sẵn sang để thực hiện thì nó tiếp tục chạy thread hiện tại.</w:t>
      </w:r>
    </w:p>
    <w:p w:rsidR="00333EE5" w:rsidRPr="00CB5C57" w:rsidRDefault="006268E2"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Sleep()</w:t>
      </w:r>
    </w:p>
    <w:p w:rsidR="00D410A7"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 Đ</w:t>
      </w:r>
      <w:r w:rsidR="00C846EC" w:rsidRPr="00CB5C57">
        <w:rPr>
          <w:rFonts w:ascii="Times New Roman" w:hAnsi="Times New Roman" w:cs="Times New Roman"/>
          <w:sz w:val="26"/>
          <w:szCs w:val="26"/>
        </w:rPr>
        <w:t xml:space="preserve">ưa tiến trình vào trạng thái </w:t>
      </w:r>
      <w:r w:rsidR="001E653F" w:rsidRPr="00CB5C57">
        <w:rPr>
          <w:rFonts w:ascii="Times New Roman" w:hAnsi="Times New Roman" w:cs="Times New Roman"/>
          <w:sz w:val="26"/>
          <w:szCs w:val="26"/>
        </w:rPr>
        <w:t>BLOCKED.</w:t>
      </w:r>
    </w:p>
    <w:p w:rsidR="001E653F" w:rsidRPr="00CB5C57" w:rsidRDefault="001E653F"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Hoãn thread đan</w:t>
      </w:r>
      <w:r w:rsidR="00272A74" w:rsidRPr="00CB5C57">
        <w:rPr>
          <w:rFonts w:ascii="Times New Roman" w:hAnsi="Times New Roman" w:cs="Times New Roman"/>
          <w:sz w:val="26"/>
          <w:szCs w:val="26"/>
        </w:rPr>
        <w:t>g</w:t>
      </w:r>
      <w:r w:rsidRPr="00CB5C57">
        <w:rPr>
          <w:rFonts w:ascii="Times New Roman" w:hAnsi="Times New Roman" w:cs="Times New Roman"/>
          <w:sz w:val="26"/>
          <w:szCs w:val="26"/>
        </w:rPr>
        <w:t xml:space="preserve"> sử dụng, đổi trạng thái của nó sang BLOCKED và loại khỏi danh sách sẵn sàng. Nếu danh sách đó trống, interrupt-&gt;Idle() được gọi</w:t>
      </w:r>
      <w:r w:rsidR="00272A74" w:rsidRPr="00CB5C57">
        <w:rPr>
          <w:rFonts w:ascii="Times New Roman" w:hAnsi="Times New Roman" w:cs="Times New Roman"/>
          <w:sz w:val="26"/>
          <w:szCs w:val="26"/>
        </w:rPr>
        <w:t xml:space="preserve"> để đợi cho tới interrup kế tiếp. Hàm Sleep được sử dụng khi thread cần “khóa” lại đề đợi tới trường hợp cần thiết ở tương lai và tại đó nó sẽ không còn trạng thái BLOCKED cũng như được và danh sách sẵn sang để tiếp tục sử dụng.</w:t>
      </w:r>
    </w:p>
    <w:p w:rsidR="00333EE5" w:rsidRPr="00CB5C57" w:rsidRDefault="006268E2"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Fork(VoidFunctionPtr func, int arg)</w:t>
      </w:r>
    </w:p>
    <w:p w:rsidR="008A6934" w:rsidRPr="00CB5C57" w:rsidRDefault="00D410A7"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C846EC" w:rsidRPr="00CB5C57">
        <w:rPr>
          <w:rFonts w:ascii="Times New Roman" w:hAnsi="Times New Roman" w:cs="Times New Roman"/>
          <w:sz w:val="26"/>
          <w:szCs w:val="26"/>
        </w:rPr>
        <w:t>Khởi tạo các thông tin cần thiết cho một tiểu trình</w:t>
      </w:r>
      <w:r w:rsidR="008A6934" w:rsidRPr="00CB5C57">
        <w:rPr>
          <w:rFonts w:ascii="Times New Roman" w:hAnsi="Times New Roman" w:cs="Times New Roman"/>
          <w:sz w:val="26"/>
          <w:szCs w:val="26"/>
        </w:rPr>
        <w:t xml:space="preserve"> và đưa nó vào CPU để thực hiện.</w:t>
      </w:r>
    </w:p>
    <w:p w:rsidR="00C846EC" w:rsidRPr="00CB5C57" w:rsidRDefault="00C846EC"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f</w:t>
      </w:r>
      <w:r w:rsidR="00783EB0" w:rsidRPr="00CB5C57">
        <w:rPr>
          <w:rFonts w:ascii="Times New Roman" w:hAnsi="Times New Roman" w:cs="Times New Roman"/>
          <w:sz w:val="26"/>
          <w:szCs w:val="26"/>
        </w:rPr>
        <w:t xml:space="preserve">unc </w:t>
      </w:r>
      <w:r w:rsidRPr="00CB5C57">
        <w:rPr>
          <w:rFonts w:ascii="Times New Roman" w:hAnsi="Times New Roman" w:cs="Times New Roman"/>
          <w:sz w:val="26"/>
          <w:szCs w:val="26"/>
        </w:rPr>
        <w:t>chứa địa chỉ của tiến trình bắt đầu khi một thread bắt đầu thực hiện. Còn arg được gán vào thread mới. Fork sẽ cấp phát không gian chứa stack của thread mới, khởi tạo các thanh ghi. Khi func không được gọi như một tiến trình bình thường, thay vì trả về giá trị nào đó, thread đang chạy func đó sẽ kết thúc. Fork chỉ quan tâm đến chi tiết nào bằng cách tạo nên các bản ghi việc kích hoạt ở đầu.</w:t>
      </w:r>
    </w:p>
    <w:p w:rsidR="006268E2" w:rsidRPr="00CB5C57" w:rsidRDefault="006268E2"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void Finish()</w:t>
      </w:r>
    </w:p>
    <w:p w:rsidR="007F3B30" w:rsidRPr="00CB5C57" w:rsidRDefault="007F3B30"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 kết thúc thread đang chạy</w:t>
      </w:r>
    </w:p>
    <w:p w:rsidR="007F3B30" w:rsidRPr="00CB5C57" w:rsidRDefault="007F3B30"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lastRenderedPageBreak/>
        <w:t xml:space="preserve">Vì ta không thể giải phóng stack khi thread với các dữ liệu đang sử dụng, nên ta sẽ giải phóng các dữ liệu bằng một thread khác. Dù hàm Finish trỏ biến toàn cục threadToBeDestroyed đến thread hiện tại nhưng không có nghĩa ta sẽ xóa bỏ nó. Sau đó nó sẽ gọi hàm Sleep đề khóa </w:t>
      </w:r>
      <w:r w:rsidR="00EA4C42" w:rsidRPr="00CB5C57">
        <w:rPr>
          <w:rFonts w:ascii="Times New Roman" w:hAnsi="Times New Roman" w:cs="Times New Roman"/>
          <w:sz w:val="26"/>
          <w:szCs w:val="26"/>
        </w:rPr>
        <w:t>thread đó lại và đợi đến khi một thread mới khác thật sự chạy, nó sẽ  kiếm tra lại biến threadToBeDestroyed để xóa nó đi.</w:t>
      </w:r>
    </w:p>
    <w:p w:rsidR="00783EB0" w:rsidRPr="00CB5C57" w:rsidRDefault="0038117E"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783EB0" w:rsidRPr="00CB5C57">
        <w:rPr>
          <w:rFonts w:ascii="Times New Roman" w:hAnsi="Times New Roman" w:cs="Times New Roman"/>
          <w:i/>
          <w:sz w:val="26"/>
          <w:szCs w:val="26"/>
        </w:rPr>
        <w:t>oid StackAllocate(VoidFunctionPtr func, int arg)</w:t>
      </w:r>
    </w:p>
    <w:p w:rsidR="00EA4C42" w:rsidRPr="00CB5C57" w:rsidRDefault="00EA4C42"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w:t>
      </w:r>
      <w:r w:rsidR="0072338C" w:rsidRPr="00CB5C57">
        <w:rPr>
          <w:rFonts w:ascii="Times New Roman" w:hAnsi="Times New Roman" w:cs="Times New Roman"/>
          <w:sz w:val="26"/>
          <w:szCs w:val="26"/>
        </w:rPr>
        <w:t xml:space="preserve"> cấp phát stack và tạo nên các bản ghi việc kích hoạt ở đầu đề phục vụ cho func</w:t>
      </w:r>
    </w:p>
    <w:p w:rsidR="0072338C" w:rsidRPr="00CB5C57" w:rsidRDefault="0072338C" w:rsidP="004624E4">
      <w:pPr>
        <w:pStyle w:val="ListParagraph"/>
        <w:numPr>
          <w:ilvl w:val="0"/>
          <w:numId w:val="13"/>
        </w:numPr>
        <w:spacing w:line="360" w:lineRule="auto"/>
        <w:rPr>
          <w:rFonts w:ascii="Times New Roman" w:hAnsi="Times New Roman" w:cs="Times New Roman"/>
          <w:sz w:val="26"/>
          <w:szCs w:val="26"/>
        </w:rPr>
      </w:pPr>
      <w:r w:rsidRPr="00CB5C57">
        <w:rPr>
          <w:rFonts w:ascii="Times New Roman" w:hAnsi="Times New Roman" w:cs="Times New Roman"/>
          <w:sz w:val="26"/>
          <w:szCs w:val="26"/>
        </w:rPr>
        <w:t>Cấp phát bộ nhớ cho stack với StackSize</w:t>
      </w:r>
    </w:p>
    <w:p w:rsidR="0072338C" w:rsidRPr="00CB5C57" w:rsidRDefault="0072338C" w:rsidP="004624E4">
      <w:pPr>
        <w:pStyle w:val="ListParagraph"/>
        <w:numPr>
          <w:ilvl w:val="0"/>
          <w:numId w:val="13"/>
        </w:num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Đặt giá trị kiểm tra trên đầu stack. Bất cứ khi nào chuyển sang một thread mới, nếu một thread bị </w:t>
      </w:r>
      <w:r w:rsidR="00812E58" w:rsidRPr="00CB5C57">
        <w:rPr>
          <w:rFonts w:ascii="Times New Roman" w:hAnsi="Times New Roman" w:cs="Times New Roman"/>
          <w:sz w:val="26"/>
          <w:szCs w:val="26"/>
        </w:rPr>
        <w:t>trà</w:t>
      </w:r>
      <w:r w:rsidRPr="00CB5C57">
        <w:rPr>
          <w:rFonts w:ascii="Times New Roman" w:hAnsi="Times New Roman" w:cs="Times New Roman"/>
          <w:sz w:val="26"/>
          <w:szCs w:val="26"/>
        </w:rPr>
        <w:t>n stack trong quá trình hoạt động, thì scheduler sẽ kiểm tra giá trị có thay đổi hay không.</w:t>
      </w:r>
    </w:p>
    <w:p w:rsidR="00812E58" w:rsidRPr="00CB5C57" w:rsidRDefault="00812E58" w:rsidP="004624E4">
      <w:pPr>
        <w:pStyle w:val="ListParagraph"/>
        <w:numPr>
          <w:ilvl w:val="0"/>
          <w:numId w:val="13"/>
        </w:numPr>
        <w:spacing w:line="360" w:lineRule="auto"/>
        <w:rPr>
          <w:rFonts w:ascii="Times New Roman" w:hAnsi="Times New Roman" w:cs="Times New Roman"/>
          <w:sz w:val="26"/>
          <w:szCs w:val="26"/>
        </w:rPr>
      </w:pPr>
      <w:r w:rsidRPr="00CB5C57">
        <w:rPr>
          <w:rFonts w:ascii="Times New Roman" w:hAnsi="Times New Roman" w:cs="Times New Roman"/>
          <w:sz w:val="26"/>
          <w:szCs w:val="26"/>
        </w:rPr>
        <w:t>Đưa chương trình đếm PC trỏ đến ThreadRoot. Các công việc sẽ bắt đầu từ đây thay vì tại user-supplied, giúp cho việc đóng một thread nhanh chóng khi cần kết thúc. ThreadRoot được viết bằng hợp ngữ tại switch.s.</w:t>
      </w:r>
    </w:p>
    <w:p w:rsidR="00EA4C42" w:rsidRPr="00CB5C57" w:rsidRDefault="0038117E"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783EB0" w:rsidRPr="00CB5C57">
        <w:rPr>
          <w:rFonts w:ascii="Times New Roman" w:hAnsi="Times New Roman" w:cs="Times New Roman"/>
          <w:i/>
          <w:sz w:val="26"/>
          <w:szCs w:val="26"/>
        </w:rPr>
        <w:t xml:space="preserve">oid SaveUserState() </w:t>
      </w:r>
    </w:p>
    <w:p w:rsidR="00783EB0" w:rsidRPr="00CB5C57" w:rsidRDefault="00EA4C42"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Chức năng: </w:t>
      </w:r>
      <w:r w:rsidR="00783EB0" w:rsidRPr="00CB5C57">
        <w:rPr>
          <w:rFonts w:ascii="Times New Roman" w:hAnsi="Times New Roman" w:cs="Times New Roman"/>
          <w:sz w:val="26"/>
          <w:szCs w:val="26"/>
        </w:rPr>
        <w:t>lưu trạng thái các thanh ghi</w:t>
      </w:r>
      <w:r w:rsidRPr="00CB5C57">
        <w:rPr>
          <w:rFonts w:ascii="Times New Roman" w:hAnsi="Times New Roman" w:cs="Times New Roman"/>
          <w:sz w:val="26"/>
          <w:szCs w:val="26"/>
        </w:rPr>
        <w:t xml:space="preserve"> – trạng thái CPU</w:t>
      </w:r>
      <w:r w:rsidR="00783EB0" w:rsidRPr="00CB5C57">
        <w:rPr>
          <w:rFonts w:ascii="Times New Roman" w:hAnsi="Times New Roman" w:cs="Times New Roman"/>
          <w:sz w:val="26"/>
          <w:szCs w:val="26"/>
        </w:rPr>
        <w:t xml:space="preserve"> ở mức độ người dùng</w:t>
      </w:r>
      <w:r w:rsidRPr="00CB5C57">
        <w:rPr>
          <w:rFonts w:ascii="Times New Roman" w:hAnsi="Times New Roman" w:cs="Times New Roman"/>
          <w:sz w:val="26"/>
          <w:szCs w:val="26"/>
        </w:rPr>
        <w:t xml:space="preserve"> – khi </w:t>
      </w:r>
      <w:r w:rsidR="00F66F44" w:rsidRPr="00CB5C57">
        <w:rPr>
          <w:rFonts w:ascii="Times New Roman" w:hAnsi="Times New Roman" w:cs="Times New Roman"/>
          <w:sz w:val="26"/>
          <w:szCs w:val="26"/>
        </w:rPr>
        <w:t>đang thực hiện phần việc ở mức người dùng</w:t>
      </w:r>
    </w:p>
    <w:p w:rsidR="00783EB0" w:rsidRPr="00CB5C57" w:rsidRDefault="0038117E" w:rsidP="002E0E42">
      <w:pPr>
        <w:pStyle w:val="ListParagraph"/>
        <w:numPr>
          <w:ilvl w:val="0"/>
          <w:numId w:val="16"/>
        </w:numPr>
        <w:spacing w:line="360" w:lineRule="auto"/>
        <w:rPr>
          <w:rFonts w:ascii="Times New Roman" w:hAnsi="Times New Roman" w:cs="Times New Roman"/>
          <w:i/>
          <w:sz w:val="26"/>
          <w:szCs w:val="26"/>
        </w:rPr>
      </w:pPr>
      <w:r w:rsidRPr="00CB5C57">
        <w:rPr>
          <w:rFonts w:ascii="Times New Roman" w:hAnsi="Times New Roman" w:cs="Times New Roman"/>
          <w:i/>
          <w:sz w:val="26"/>
          <w:szCs w:val="26"/>
        </w:rPr>
        <w:t>v</w:t>
      </w:r>
      <w:r w:rsidR="00783EB0" w:rsidRPr="00CB5C57">
        <w:rPr>
          <w:rFonts w:ascii="Times New Roman" w:hAnsi="Times New Roman" w:cs="Times New Roman"/>
          <w:i/>
          <w:sz w:val="26"/>
          <w:szCs w:val="26"/>
        </w:rPr>
        <w:t>oid</w:t>
      </w:r>
      <w:r w:rsidR="00EA4C42" w:rsidRPr="00CB5C57">
        <w:rPr>
          <w:rFonts w:ascii="Times New Roman" w:hAnsi="Times New Roman" w:cs="Times New Roman"/>
          <w:i/>
          <w:sz w:val="26"/>
          <w:szCs w:val="26"/>
        </w:rPr>
        <w:t xml:space="preserve"> ResoreUserState()</w:t>
      </w:r>
    </w:p>
    <w:p w:rsidR="00F66F44" w:rsidRPr="00CB5C57" w:rsidRDefault="00F66F44"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Chức năng: khôi phục trạng thái các thanh ghi – trạng thái CPU ở mức độ người dùng – khi đang thực hiện phần việc ở mức người dùng</w:t>
      </w:r>
    </w:p>
    <w:p w:rsidR="00C846EC" w:rsidRPr="00CB5C57" w:rsidRDefault="008A6934" w:rsidP="004624E4">
      <w:pPr>
        <w:spacing w:line="360" w:lineRule="auto"/>
        <w:rPr>
          <w:rFonts w:ascii="Times New Roman" w:hAnsi="Times New Roman" w:cs="Times New Roman"/>
          <w:sz w:val="26"/>
          <w:szCs w:val="26"/>
        </w:rPr>
      </w:pPr>
      <w:r w:rsidRPr="00CB5C57">
        <w:rPr>
          <w:rFonts w:ascii="Times New Roman" w:hAnsi="Times New Roman" w:cs="Times New Roman"/>
          <w:sz w:val="26"/>
          <w:szCs w:val="26"/>
        </w:rPr>
        <w:t xml:space="preserve"> </w:t>
      </w:r>
    </w:p>
    <w:sectPr w:rsidR="00C846EC" w:rsidRPr="00CB5C57">
      <w:footerReference w:type="default" r:id="rId1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E36" w:rsidRDefault="001F2E36">
      <w:r>
        <w:separator/>
      </w:r>
    </w:p>
    <w:p w:rsidR="001F2E36" w:rsidRDefault="001F2E36"/>
  </w:endnote>
  <w:endnote w:type="continuationSeparator" w:id="0">
    <w:p w:rsidR="001F2E36" w:rsidRDefault="001F2E36">
      <w:r>
        <w:continuationSeparator/>
      </w:r>
    </w:p>
    <w:p w:rsidR="001F2E36" w:rsidRDefault="001F2E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MS Gothic"/>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39B" w:rsidRPr="00734C78" w:rsidRDefault="0092039B">
    <w:pPr>
      <w:pStyle w:val="Footer"/>
      <w:ind w:left="0"/>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E36" w:rsidRDefault="001F2E36">
      <w:r>
        <w:separator/>
      </w:r>
    </w:p>
    <w:p w:rsidR="001F2E36" w:rsidRDefault="001F2E36"/>
  </w:footnote>
  <w:footnote w:type="continuationSeparator" w:id="0">
    <w:p w:rsidR="001F2E36" w:rsidRDefault="001F2E36">
      <w:r>
        <w:continuationSeparator/>
      </w:r>
    </w:p>
    <w:p w:rsidR="001F2E36" w:rsidRDefault="001F2E3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791504"/>
    <w:multiLevelType w:val="hybridMultilevel"/>
    <w:tmpl w:val="CE728D4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1479A"/>
    <w:multiLevelType w:val="hybridMultilevel"/>
    <w:tmpl w:val="368C0ACA"/>
    <w:lvl w:ilvl="0" w:tplc="60AE6DC4">
      <w:start w:val="1"/>
      <w:numFmt w:val="decimal"/>
      <w:lvlText w:val="%1."/>
      <w:lvlJc w:val="left"/>
      <w:pPr>
        <w:ind w:left="142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25D11"/>
    <w:multiLevelType w:val="hybridMultilevel"/>
    <w:tmpl w:val="ED7E85E4"/>
    <w:lvl w:ilvl="0" w:tplc="AD8ECE7C">
      <w:start w:val="1"/>
      <w:numFmt w:val="decimal"/>
      <w:lvlText w:val="%1."/>
      <w:lvlJc w:val="left"/>
      <w:pPr>
        <w:ind w:left="432" w:hanging="360"/>
      </w:pPr>
      <w:rPr>
        <w:rFonts w:ascii="Times New Roman" w:hAnsi="Times New Roman" w:cs="Times New Roman" w:hint="default"/>
        <w:sz w:val="26"/>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35B35FBB"/>
    <w:multiLevelType w:val="hybridMultilevel"/>
    <w:tmpl w:val="AC8280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3708722A"/>
    <w:multiLevelType w:val="hybridMultilevel"/>
    <w:tmpl w:val="15C818D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41DF3DE0"/>
    <w:multiLevelType w:val="hybridMultilevel"/>
    <w:tmpl w:val="06F0A2F8"/>
    <w:lvl w:ilvl="0" w:tplc="5D02A7C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47A41E5F"/>
    <w:multiLevelType w:val="hybridMultilevel"/>
    <w:tmpl w:val="74E01A6E"/>
    <w:lvl w:ilvl="0" w:tplc="60AE6DC4">
      <w:start w:val="1"/>
      <w:numFmt w:val="decimal"/>
      <w:lvlText w:val="%1."/>
      <w:lvlJc w:val="left"/>
      <w:pPr>
        <w:ind w:left="1422" w:hanging="360"/>
      </w:pPr>
      <w:rPr>
        <w:rFonts w:hint="default"/>
        <w:b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53011EE0"/>
    <w:multiLevelType w:val="hybridMultilevel"/>
    <w:tmpl w:val="7F00A6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84B0D27"/>
    <w:multiLevelType w:val="hybridMultilevel"/>
    <w:tmpl w:val="83A845AA"/>
    <w:lvl w:ilvl="0" w:tplc="E3F6EC50">
      <w:start w:val="1"/>
      <w:numFmt w:val="bullet"/>
      <w:lvlText w:val="•"/>
      <w:lvlJc w:val="left"/>
      <w:pPr>
        <w:tabs>
          <w:tab w:val="num" w:pos="720"/>
        </w:tabs>
        <w:ind w:left="720" w:hanging="360"/>
      </w:pPr>
      <w:rPr>
        <w:rFonts w:ascii="Times New Roman" w:hAnsi="Times New Roman" w:hint="default"/>
      </w:rPr>
    </w:lvl>
    <w:lvl w:ilvl="1" w:tplc="3D042840" w:tentative="1">
      <w:start w:val="1"/>
      <w:numFmt w:val="bullet"/>
      <w:lvlText w:val="•"/>
      <w:lvlJc w:val="left"/>
      <w:pPr>
        <w:tabs>
          <w:tab w:val="num" w:pos="1440"/>
        </w:tabs>
        <w:ind w:left="1440" w:hanging="360"/>
      </w:pPr>
      <w:rPr>
        <w:rFonts w:ascii="Times New Roman" w:hAnsi="Times New Roman" w:hint="default"/>
      </w:rPr>
    </w:lvl>
    <w:lvl w:ilvl="2" w:tplc="A1D286C6">
      <w:start w:val="1"/>
      <w:numFmt w:val="bullet"/>
      <w:lvlText w:val="•"/>
      <w:lvlJc w:val="left"/>
      <w:pPr>
        <w:tabs>
          <w:tab w:val="num" w:pos="2160"/>
        </w:tabs>
        <w:ind w:left="2160" w:hanging="360"/>
      </w:pPr>
      <w:rPr>
        <w:rFonts w:ascii="Times New Roman" w:hAnsi="Times New Roman" w:hint="default"/>
      </w:rPr>
    </w:lvl>
    <w:lvl w:ilvl="3" w:tplc="C1205B6C" w:tentative="1">
      <w:start w:val="1"/>
      <w:numFmt w:val="bullet"/>
      <w:lvlText w:val="•"/>
      <w:lvlJc w:val="left"/>
      <w:pPr>
        <w:tabs>
          <w:tab w:val="num" w:pos="2880"/>
        </w:tabs>
        <w:ind w:left="2880" w:hanging="360"/>
      </w:pPr>
      <w:rPr>
        <w:rFonts w:ascii="Times New Roman" w:hAnsi="Times New Roman" w:hint="default"/>
      </w:rPr>
    </w:lvl>
    <w:lvl w:ilvl="4" w:tplc="BE94EB22" w:tentative="1">
      <w:start w:val="1"/>
      <w:numFmt w:val="bullet"/>
      <w:lvlText w:val="•"/>
      <w:lvlJc w:val="left"/>
      <w:pPr>
        <w:tabs>
          <w:tab w:val="num" w:pos="3600"/>
        </w:tabs>
        <w:ind w:left="3600" w:hanging="360"/>
      </w:pPr>
      <w:rPr>
        <w:rFonts w:ascii="Times New Roman" w:hAnsi="Times New Roman" w:hint="default"/>
      </w:rPr>
    </w:lvl>
    <w:lvl w:ilvl="5" w:tplc="093CC40C" w:tentative="1">
      <w:start w:val="1"/>
      <w:numFmt w:val="bullet"/>
      <w:lvlText w:val="•"/>
      <w:lvlJc w:val="left"/>
      <w:pPr>
        <w:tabs>
          <w:tab w:val="num" w:pos="4320"/>
        </w:tabs>
        <w:ind w:left="4320" w:hanging="360"/>
      </w:pPr>
      <w:rPr>
        <w:rFonts w:ascii="Times New Roman" w:hAnsi="Times New Roman" w:hint="default"/>
      </w:rPr>
    </w:lvl>
    <w:lvl w:ilvl="6" w:tplc="9A846420" w:tentative="1">
      <w:start w:val="1"/>
      <w:numFmt w:val="bullet"/>
      <w:lvlText w:val="•"/>
      <w:lvlJc w:val="left"/>
      <w:pPr>
        <w:tabs>
          <w:tab w:val="num" w:pos="5040"/>
        </w:tabs>
        <w:ind w:left="5040" w:hanging="360"/>
      </w:pPr>
      <w:rPr>
        <w:rFonts w:ascii="Times New Roman" w:hAnsi="Times New Roman" w:hint="default"/>
      </w:rPr>
    </w:lvl>
    <w:lvl w:ilvl="7" w:tplc="B9D009A8" w:tentative="1">
      <w:start w:val="1"/>
      <w:numFmt w:val="bullet"/>
      <w:lvlText w:val="•"/>
      <w:lvlJc w:val="left"/>
      <w:pPr>
        <w:tabs>
          <w:tab w:val="num" w:pos="5760"/>
        </w:tabs>
        <w:ind w:left="5760" w:hanging="360"/>
      </w:pPr>
      <w:rPr>
        <w:rFonts w:ascii="Times New Roman" w:hAnsi="Times New Roman" w:hint="default"/>
      </w:rPr>
    </w:lvl>
    <w:lvl w:ilvl="8" w:tplc="B58EA8F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AE01D54"/>
    <w:multiLevelType w:val="hybridMultilevel"/>
    <w:tmpl w:val="CEDEB1EA"/>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4" w15:restartNumberingAfterBreak="0">
    <w:nsid w:val="6A812B89"/>
    <w:multiLevelType w:val="hybridMultilevel"/>
    <w:tmpl w:val="6824A538"/>
    <w:lvl w:ilvl="0" w:tplc="8EAC0266">
      <w:numFmt w:val="bullet"/>
      <w:lvlText w:val="-"/>
      <w:lvlJc w:val="left"/>
      <w:pPr>
        <w:ind w:left="1077" w:hanging="360"/>
      </w:pPr>
      <w:rPr>
        <w:rFonts w:ascii="Calibri" w:eastAsiaTheme="minorEastAsia"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7EA14A8C"/>
    <w:multiLevelType w:val="hybridMultilevel"/>
    <w:tmpl w:val="4A96F016"/>
    <w:lvl w:ilvl="0" w:tplc="438CD320">
      <w:start w:val="1"/>
      <w:numFmt w:val="bullet"/>
      <w:lvlText w:val="•"/>
      <w:lvlJc w:val="left"/>
      <w:pPr>
        <w:tabs>
          <w:tab w:val="num" w:pos="720"/>
        </w:tabs>
        <w:ind w:left="720" w:hanging="360"/>
      </w:pPr>
      <w:rPr>
        <w:rFonts w:ascii="Times New Roman" w:hAnsi="Times New Roman" w:hint="default"/>
      </w:rPr>
    </w:lvl>
    <w:lvl w:ilvl="1" w:tplc="FC747EA4" w:tentative="1">
      <w:start w:val="1"/>
      <w:numFmt w:val="bullet"/>
      <w:lvlText w:val="•"/>
      <w:lvlJc w:val="left"/>
      <w:pPr>
        <w:tabs>
          <w:tab w:val="num" w:pos="1440"/>
        </w:tabs>
        <w:ind w:left="1440" w:hanging="360"/>
      </w:pPr>
      <w:rPr>
        <w:rFonts w:ascii="Times New Roman" w:hAnsi="Times New Roman" w:hint="default"/>
      </w:rPr>
    </w:lvl>
    <w:lvl w:ilvl="2" w:tplc="D982F65C">
      <w:start w:val="1"/>
      <w:numFmt w:val="bullet"/>
      <w:lvlText w:val="•"/>
      <w:lvlJc w:val="left"/>
      <w:pPr>
        <w:tabs>
          <w:tab w:val="num" w:pos="2160"/>
        </w:tabs>
        <w:ind w:left="2160" w:hanging="360"/>
      </w:pPr>
      <w:rPr>
        <w:rFonts w:ascii="Times New Roman" w:hAnsi="Times New Roman" w:hint="default"/>
      </w:rPr>
    </w:lvl>
    <w:lvl w:ilvl="3" w:tplc="F21A8212" w:tentative="1">
      <w:start w:val="1"/>
      <w:numFmt w:val="bullet"/>
      <w:lvlText w:val="•"/>
      <w:lvlJc w:val="left"/>
      <w:pPr>
        <w:tabs>
          <w:tab w:val="num" w:pos="2880"/>
        </w:tabs>
        <w:ind w:left="2880" w:hanging="360"/>
      </w:pPr>
      <w:rPr>
        <w:rFonts w:ascii="Times New Roman" w:hAnsi="Times New Roman" w:hint="default"/>
      </w:rPr>
    </w:lvl>
    <w:lvl w:ilvl="4" w:tplc="628ACDBC" w:tentative="1">
      <w:start w:val="1"/>
      <w:numFmt w:val="bullet"/>
      <w:lvlText w:val="•"/>
      <w:lvlJc w:val="left"/>
      <w:pPr>
        <w:tabs>
          <w:tab w:val="num" w:pos="3600"/>
        </w:tabs>
        <w:ind w:left="3600" w:hanging="360"/>
      </w:pPr>
      <w:rPr>
        <w:rFonts w:ascii="Times New Roman" w:hAnsi="Times New Roman" w:hint="default"/>
      </w:rPr>
    </w:lvl>
    <w:lvl w:ilvl="5" w:tplc="211CAD7C" w:tentative="1">
      <w:start w:val="1"/>
      <w:numFmt w:val="bullet"/>
      <w:lvlText w:val="•"/>
      <w:lvlJc w:val="left"/>
      <w:pPr>
        <w:tabs>
          <w:tab w:val="num" w:pos="4320"/>
        </w:tabs>
        <w:ind w:left="4320" w:hanging="360"/>
      </w:pPr>
      <w:rPr>
        <w:rFonts w:ascii="Times New Roman" w:hAnsi="Times New Roman" w:hint="default"/>
      </w:rPr>
    </w:lvl>
    <w:lvl w:ilvl="6" w:tplc="D87A6494" w:tentative="1">
      <w:start w:val="1"/>
      <w:numFmt w:val="bullet"/>
      <w:lvlText w:val="•"/>
      <w:lvlJc w:val="left"/>
      <w:pPr>
        <w:tabs>
          <w:tab w:val="num" w:pos="5040"/>
        </w:tabs>
        <w:ind w:left="5040" w:hanging="360"/>
      </w:pPr>
      <w:rPr>
        <w:rFonts w:ascii="Times New Roman" w:hAnsi="Times New Roman" w:hint="default"/>
      </w:rPr>
    </w:lvl>
    <w:lvl w:ilvl="7" w:tplc="FE4C5BFE" w:tentative="1">
      <w:start w:val="1"/>
      <w:numFmt w:val="bullet"/>
      <w:lvlText w:val="•"/>
      <w:lvlJc w:val="left"/>
      <w:pPr>
        <w:tabs>
          <w:tab w:val="num" w:pos="5760"/>
        </w:tabs>
        <w:ind w:left="5760" w:hanging="360"/>
      </w:pPr>
      <w:rPr>
        <w:rFonts w:ascii="Times New Roman" w:hAnsi="Times New Roman" w:hint="default"/>
      </w:rPr>
    </w:lvl>
    <w:lvl w:ilvl="8" w:tplc="9FBA468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0"/>
  </w:num>
  <w:num w:numId="5">
    <w:abstractNumId w:val="10"/>
  </w:num>
  <w:num w:numId="6">
    <w:abstractNumId w:val="13"/>
  </w:num>
  <w:num w:numId="7">
    <w:abstractNumId w:val="7"/>
  </w:num>
  <w:num w:numId="8">
    <w:abstractNumId w:val="6"/>
  </w:num>
  <w:num w:numId="9">
    <w:abstractNumId w:val="11"/>
  </w:num>
  <w:num w:numId="10">
    <w:abstractNumId w:val="15"/>
  </w:num>
  <w:num w:numId="11">
    <w:abstractNumId w:val="12"/>
  </w:num>
  <w:num w:numId="12">
    <w:abstractNumId w:val="14"/>
  </w:num>
  <w:num w:numId="13">
    <w:abstractNumId w:val="5"/>
  </w:num>
  <w:num w:numId="14">
    <w:abstractNumId w:val="2"/>
  </w:num>
  <w:num w:numId="15">
    <w:abstractNumId w:val="8"/>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F9"/>
    <w:rsid w:val="00022DCB"/>
    <w:rsid w:val="00031CB1"/>
    <w:rsid w:val="00077A52"/>
    <w:rsid w:val="00090177"/>
    <w:rsid w:val="000960F9"/>
    <w:rsid w:val="000A2AC6"/>
    <w:rsid w:val="000B0910"/>
    <w:rsid w:val="0012756E"/>
    <w:rsid w:val="00170DA5"/>
    <w:rsid w:val="00175AB7"/>
    <w:rsid w:val="00182434"/>
    <w:rsid w:val="001866BC"/>
    <w:rsid w:val="001A1B72"/>
    <w:rsid w:val="001A3766"/>
    <w:rsid w:val="001E653F"/>
    <w:rsid w:val="001F2E36"/>
    <w:rsid w:val="001F67F8"/>
    <w:rsid w:val="00256708"/>
    <w:rsid w:val="00267B16"/>
    <w:rsid w:val="00272A74"/>
    <w:rsid w:val="00297C70"/>
    <w:rsid w:val="002D2D7E"/>
    <w:rsid w:val="002E0E42"/>
    <w:rsid w:val="002E70EE"/>
    <w:rsid w:val="003005C6"/>
    <w:rsid w:val="00307AA2"/>
    <w:rsid w:val="00313E23"/>
    <w:rsid w:val="0033017D"/>
    <w:rsid w:val="00332703"/>
    <w:rsid w:val="00333EE5"/>
    <w:rsid w:val="003641D3"/>
    <w:rsid w:val="003714FD"/>
    <w:rsid w:val="00375CBA"/>
    <w:rsid w:val="0038117E"/>
    <w:rsid w:val="003A788C"/>
    <w:rsid w:val="003B6A9F"/>
    <w:rsid w:val="003D17D8"/>
    <w:rsid w:val="003E0C0F"/>
    <w:rsid w:val="003E2734"/>
    <w:rsid w:val="00402986"/>
    <w:rsid w:val="00406DB6"/>
    <w:rsid w:val="00411FFA"/>
    <w:rsid w:val="004146C8"/>
    <w:rsid w:val="00421A20"/>
    <w:rsid w:val="00437359"/>
    <w:rsid w:val="00454791"/>
    <w:rsid w:val="00462469"/>
    <w:rsid w:val="004624E4"/>
    <w:rsid w:val="00463C88"/>
    <w:rsid w:val="00482F2B"/>
    <w:rsid w:val="00485A2A"/>
    <w:rsid w:val="004A4752"/>
    <w:rsid w:val="004A5468"/>
    <w:rsid w:val="004A67C4"/>
    <w:rsid w:val="00534BFD"/>
    <w:rsid w:val="00535663"/>
    <w:rsid w:val="00537491"/>
    <w:rsid w:val="00541512"/>
    <w:rsid w:val="005471B2"/>
    <w:rsid w:val="005644AE"/>
    <w:rsid w:val="0057495D"/>
    <w:rsid w:val="006046DB"/>
    <w:rsid w:val="00604EAB"/>
    <w:rsid w:val="0060526B"/>
    <w:rsid w:val="00617FD8"/>
    <w:rsid w:val="006268E2"/>
    <w:rsid w:val="0063326C"/>
    <w:rsid w:val="006541D7"/>
    <w:rsid w:val="00655B92"/>
    <w:rsid w:val="006A405A"/>
    <w:rsid w:val="006B0615"/>
    <w:rsid w:val="006B3FA8"/>
    <w:rsid w:val="0072338C"/>
    <w:rsid w:val="00734C78"/>
    <w:rsid w:val="00736281"/>
    <w:rsid w:val="00773D27"/>
    <w:rsid w:val="00783EB0"/>
    <w:rsid w:val="007845BA"/>
    <w:rsid w:val="007A67DC"/>
    <w:rsid w:val="007E3492"/>
    <w:rsid w:val="007E54C3"/>
    <w:rsid w:val="007F3B30"/>
    <w:rsid w:val="007F4AB9"/>
    <w:rsid w:val="00812E58"/>
    <w:rsid w:val="00815E7B"/>
    <w:rsid w:val="00821D74"/>
    <w:rsid w:val="0087589E"/>
    <w:rsid w:val="00877503"/>
    <w:rsid w:val="00877A50"/>
    <w:rsid w:val="00884626"/>
    <w:rsid w:val="008878E0"/>
    <w:rsid w:val="0089283C"/>
    <w:rsid w:val="008A22C3"/>
    <w:rsid w:val="008A6934"/>
    <w:rsid w:val="008B4B00"/>
    <w:rsid w:val="008F3894"/>
    <w:rsid w:val="009033F4"/>
    <w:rsid w:val="0090651E"/>
    <w:rsid w:val="00913A1C"/>
    <w:rsid w:val="0092039B"/>
    <w:rsid w:val="00926564"/>
    <w:rsid w:val="009422FF"/>
    <w:rsid w:val="00943CD1"/>
    <w:rsid w:val="0095758A"/>
    <w:rsid w:val="00972F28"/>
    <w:rsid w:val="0097340A"/>
    <w:rsid w:val="009863F4"/>
    <w:rsid w:val="009A2957"/>
    <w:rsid w:val="009C7B07"/>
    <w:rsid w:val="009E78FB"/>
    <w:rsid w:val="00A207C0"/>
    <w:rsid w:val="00A57BA9"/>
    <w:rsid w:val="00AA0E0A"/>
    <w:rsid w:val="00AB1C61"/>
    <w:rsid w:val="00AB6B77"/>
    <w:rsid w:val="00AE4A43"/>
    <w:rsid w:val="00B46FD8"/>
    <w:rsid w:val="00B74924"/>
    <w:rsid w:val="00B750CB"/>
    <w:rsid w:val="00B8396D"/>
    <w:rsid w:val="00B92502"/>
    <w:rsid w:val="00BC01CA"/>
    <w:rsid w:val="00C0186F"/>
    <w:rsid w:val="00C241F0"/>
    <w:rsid w:val="00C2512A"/>
    <w:rsid w:val="00C61073"/>
    <w:rsid w:val="00C846EC"/>
    <w:rsid w:val="00CB20D1"/>
    <w:rsid w:val="00CB28FB"/>
    <w:rsid w:val="00CB5C57"/>
    <w:rsid w:val="00CB62BD"/>
    <w:rsid w:val="00CF7B26"/>
    <w:rsid w:val="00D04B22"/>
    <w:rsid w:val="00D1003E"/>
    <w:rsid w:val="00D23BB5"/>
    <w:rsid w:val="00D410A7"/>
    <w:rsid w:val="00D73B24"/>
    <w:rsid w:val="00DA76AB"/>
    <w:rsid w:val="00DB6BD9"/>
    <w:rsid w:val="00DC6CA7"/>
    <w:rsid w:val="00DD41E2"/>
    <w:rsid w:val="00E00EB1"/>
    <w:rsid w:val="00E72589"/>
    <w:rsid w:val="00E72C09"/>
    <w:rsid w:val="00EA4C42"/>
    <w:rsid w:val="00ED3C03"/>
    <w:rsid w:val="00EF6CCC"/>
    <w:rsid w:val="00F31718"/>
    <w:rsid w:val="00F345BD"/>
    <w:rsid w:val="00F57C94"/>
    <w:rsid w:val="00F62A24"/>
    <w:rsid w:val="00F66F44"/>
    <w:rsid w:val="00F7632A"/>
    <w:rsid w:val="00F9021F"/>
    <w:rsid w:val="00F9650A"/>
    <w:rsid w:val="00FA0365"/>
    <w:rsid w:val="00FC036E"/>
    <w:rsid w:val="00FE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2F1B58"/>
  <w15:chartTrackingRefBased/>
  <w15:docId w15:val="{1D0169E5-5240-4A33-9916-CC7D54E6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454791"/>
    <w:pPr>
      <w:ind w:left="720"/>
      <w:contextualSpacing/>
    </w:pPr>
  </w:style>
  <w:style w:type="character" w:customStyle="1" w:styleId="fontstyle01">
    <w:name w:val="fontstyle01"/>
    <w:basedOn w:val="DefaultParagraphFont"/>
    <w:rsid w:val="00406DB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46FD8"/>
    <w:rPr>
      <w:rFonts w:ascii="TimesNewRomanPS-ItalicMT" w:hAnsi="TimesNewRomanPS-ItalicMT" w:hint="default"/>
      <w:b w:val="0"/>
      <w:bCs w:val="0"/>
      <w:i/>
      <w:iCs/>
      <w:color w:val="000000"/>
      <w:sz w:val="26"/>
      <w:szCs w:val="26"/>
    </w:rPr>
  </w:style>
  <w:style w:type="character" w:customStyle="1" w:styleId="fontstyle31">
    <w:name w:val="fontstyle31"/>
    <w:basedOn w:val="DefaultParagraphFont"/>
    <w:rsid w:val="00B46FD8"/>
    <w:rPr>
      <w:rFonts w:ascii="TimesNewRomanPS-BoldMT" w:hAnsi="TimesNewRomanPS-BoldMT" w:hint="default"/>
      <w:b/>
      <w:bCs/>
      <w:i w:val="0"/>
      <w:iCs w:val="0"/>
      <w:color w:val="000000"/>
      <w:sz w:val="26"/>
      <w:szCs w:val="26"/>
    </w:rPr>
  </w:style>
  <w:style w:type="paragraph" w:styleId="TOC1">
    <w:name w:val="toc 1"/>
    <w:basedOn w:val="Normal"/>
    <w:next w:val="Normal"/>
    <w:autoRedefine/>
    <w:uiPriority w:val="39"/>
    <w:unhideWhenUsed/>
    <w:rsid w:val="001A3766"/>
    <w:pPr>
      <w:spacing w:after="100"/>
      <w:ind w:left="0"/>
    </w:pPr>
  </w:style>
  <w:style w:type="paragraph" w:styleId="TOC2">
    <w:name w:val="toc 2"/>
    <w:basedOn w:val="Normal"/>
    <w:next w:val="Normal"/>
    <w:autoRedefine/>
    <w:uiPriority w:val="39"/>
    <w:unhideWhenUsed/>
    <w:rsid w:val="001A3766"/>
    <w:pPr>
      <w:spacing w:after="100"/>
      <w:ind w:left="220"/>
    </w:pPr>
  </w:style>
  <w:style w:type="character" w:styleId="Hyperlink">
    <w:name w:val="Hyperlink"/>
    <w:basedOn w:val="DefaultParagraphFont"/>
    <w:uiPriority w:val="99"/>
    <w:unhideWhenUsed/>
    <w:rsid w:val="001A3766"/>
    <w:rPr>
      <w:color w:val="F7B615" w:themeColor="hyperlink"/>
      <w:u w:val="single"/>
    </w:rPr>
  </w:style>
  <w:style w:type="paragraph" w:styleId="TOC3">
    <w:name w:val="toc 3"/>
    <w:basedOn w:val="Normal"/>
    <w:next w:val="Normal"/>
    <w:autoRedefine/>
    <w:uiPriority w:val="39"/>
    <w:unhideWhenUsed/>
    <w:rsid w:val="00333EE5"/>
    <w:pPr>
      <w:spacing w:after="100"/>
      <w:ind w:left="440"/>
    </w:pPr>
  </w:style>
  <w:style w:type="paragraph" w:styleId="NoSpacing">
    <w:name w:val="No Spacing"/>
    <w:link w:val="NoSpacingChar"/>
    <w:uiPriority w:val="1"/>
    <w:qFormat/>
    <w:rsid w:val="00C6107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C61073"/>
    <w:rPr>
      <w:kern w:val="0"/>
      <w:lang w:eastAsia="en-US"/>
      <w14:ligatures w14:val="none"/>
    </w:rPr>
  </w:style>
  <w:style w:type="character" w:customStyle="1" w:styleId="Mention">
    <w:name w:val="Mention"/>
    <w:basedOn w:val="DefaultParagraphFont"/>
    <w:uiPriority w:val="99"/>
    <w:semiHidden/>
    <w:unhideWhenUsed/>
    <w:rsid w:val="00031C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01428">
      <w:bodyDiv w:val="1"/>
      <w:marLeft w:val="0"/>
      <w:marRight w:val="0"/>
      <w:marTop w:val="0"/>
      <w:marBottom w:val="0"/>
      <w:divBdr>
        <w:top w:val="none" w:sz="0" w:space="0" w:color="auto"/>
        <w:left w:val="none" w:sz="0" w:space="0" w:color="auto"/>
        <w:bottom w:val="none" w:sz="0" w:space="0" w:color="auto"/>
        <w:right w:val="none" w:sz="0" w:space="0" w:color="auto"/>
      </w:divBdr>
    </w:div>
    <w:div w:id="399596595">
      <w:bodyDiv w:val="1"/>
      <w:marLeft w:val="0"/>
      <w:marRight w:val="0"/>
      <w:marTop w:val="0"/>
      <w:marBottom w:val="0"/>
      <w:divBdr>
        <w:top w:val="none" w:sz="0" w:space="0" w:color="auto"/>
        <w:left w:val="none" w:sz="0" w:space="0" w:color="auto"/>
        <w:bottom w:val="none" w:sz="0" w:space="0" w:color="auto"/>
        <w:right w:val="none" w:sz="0" w:space="0" w:color="auto"/>
      </w:divBdr>
      <w:divsChild>
        <w:div w:id="1131635533">
          <w:marLeft w:val="1800"/>
          <w:marRight w:val="0"/>
          <w:marTop w:val="106"/>
          <w:marBottom w:val="0"/>
          <w:divBdr>
            <w:top w:val="none" w:sz="0" w:space="0" w:color="auto"/>
            <w:left w:val="none" w:sz="0" w:space="0" w:color="auto"/>
            <w:bottom w:val="none" w:sz="0" w:space="0" w:color="auto"/>
            <w:right w:val="none" w:sz="0" w:space="0" w:color="auto"/>
          </w:divBdr>
        </w:div>
      </w:divsChild>
    </w:div>
    <w:div w:id="591940720">
      <w:bodyDiv w:val="1"/>
      <w:marLeft w:val="0"/>
      <w:marRight w:val="0"/>
      <w:marTop w:val="0"/>
      <w:marBottom w:val="0"/>
      <w:divBdr>
        <w:top w:val="none" w:sz="0" w:space="0" w:color="auto"/>
        <w:left w:val="none" w:sz="0" w:space="0" w:color="auto"/>
        <w:bottom w:val="none" w:sz="0" w:space="0" w:color="auto"/>
        <w:right w:val="none" w:sz="0" w:space="0" w:color="auto"/>
      </w:divBdr>
    </w:div>
    <w:div w:id="607346821">
      <w:bodyDiv w:val="1"/>
      <w:marLeft w:val="0"/>
      <w:marRight w:val="0"/>
      <w:marTop w:val="0"/>
      <w:marBottom w:val="0"/>
      <w:divBdr>
        <w:top w:val="none" w:sz="0" w:space="0" w:color="auto"/>
        <w:left w:val="none" w:sz="0" w:space="0" w:color="auto"/>
        <w:bottom w:val="none" w:sz="0" w:space="0" w:color="auto"/>
        <w:right w:val="none" w:sz="0" w:space="0" w:color="auto"/>
      </w:divBdr>
    </w:div>
    <w:div w:id="924729957">
      <w:bodyDiv w:val="1"/>
      <w:marLeft w:val="0"/>
      <w:marRight w:val="0"/>
      <w:marTop w:val="0"/>
      <w:marBottom w:val="0"/>
      <w:divBdr>
        <w:top w:val="none" w:sz="0" w:space="0" w:color="auto"/>
        <w:left w:val="none" w:sz="0" w:space="0" w:color="auto"/>
        <w:bottom w:val="none" w:sz="0" w:space="0" w:color="auto"/>
        <w:right w:val="none" w:sz="0" w:space="0" w:color="auto"/>
      </w:divBdr>
      <w:divsChild>
        <w:div w:id="1870870580">
          <w:marLeft w:val="1800"/>
          <w:marRight w:val="0"/>
          <w:marTop w:val="106"/>
          <w:marBottom w:val="0"/>
          <w:divBdr>
            <w:top w:val="none" w:sz="0" w:space="0" w:color="auto"/>
            <w:left w:val="none" w:sz="0" w:space="0" w:color="auto"/>
            <w:bottom w:val="none" w:sz="0" w:space="0" w:color="auto"/>
            <w:right w:val="none" w:sz="0" w:space="0" w:color="auto"/>
          </w:divBdr>
        </w:div>
      </w:divsChild>
    </w:div>
    <w:div w:id="1284799929">
      <w:bodyDiv w:val="1"/>
      <w:marLeft w:val="0"/>
      <w:marRight w:val="0"/>
      <w:marTop w:val="0"/>
      <w:marBottom w:val="0"/>
      <w:divBdr>
        <w:top w:val="none" w:sz="0" w:space="0" w:color="auto"/>
        <w:left w:val="none" w:sz="0" w:space="0" w:color="auto"/>
        <w:bottom w:val="none" w:sz="0" w:space="0" w:color="auto"/>
        <w:right w:val="none" w:sz="0" w:space="0" w:color="auto"/>
      </w:divBdr>
    </w:div>
    <w:div w:id="1363751562">
      <w:bodyDiv w:val="1"/>
      <w:marLeft w:val="0"/>
      <w:marRight w:val="0"/>
      <w:marTop w:val="0"/>
      <w:marBottom w:val="0"/>
      <w:divBdr>
        <w:top w:val="none" w:sz="0" w:space="0" w:color="auto"/>
        <w:left w:val="none" w:sz="0" w:space="0" w:color="auto"/>
        <w:bottom w:val="none" w:sz="0" w:space="0" w:color="auto"/>
        <w:right w:val="none" w:sz="0" w:space="0" w:color="auto"/>
      </w:divBdr>
    </w:div>
    <w:div w:id="2011253072">
      <w:bodyDiv w:val="1"/>
      <w:marLeft w:val="0"/>
      <w:marRight w:val="0"/>
      <w:marTop w:val="0"/>
      <w:marBottom w:val="0"/>
      <w:divBdr>
        <w:top w:val="none" w:sz="0" w:space="0" w:color="auto"/>
        <w:left w:val="none" w:sz="0" w:space="0" w:color="auto"/>
        <w:bottom w:val="none" w:sz="0" w:space="0" w:color="auto"/>
        <w:right w:val="none" w:sz="0" w:space="0" w:color="auto"/>
      </w:divBdr>
    </w:div>
    <w:div w:id="201622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NTHANHDU\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MS Gothic"/>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793"/>
    <w:rsid w:val="0009066B"/>
    <w:rsid w:val="005F088A"/>
    <w:rsid w:val="005F46FB"/>
    <w:rsid w:val="00600C54"/>
    <w:rsid w:val="00C21307"/>
    <w:rsid w:val="00D61793"/>
    <w:rsid w:val="00DC4F54"/>
    <w:rsid w:val="00EF7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5F46FB"/>
    <w:rPr>
      <w:i/>
      <w:iCs/>
      <w:color w:val="808080"/>
    </w:rPr>
  </w:style>
  <w:style w:type="paragraph" w:customStyle="1" w:styleId="CFE1ECC57B064100802FC1A551CDA771">
    <w:name w:val="CFE1ECC57B064100802FC1A551CDA771"/>
  </w:style>
  <w:style w:type="paragraph" w:customStyle="1" w:styleId="0C2509967CCB46B3AB70AAE938CA9E87">
    <w:name w:val="0C2509967CCB46B3AB70AAE938CA9E87"/>
  </w:style>
  <w:style w:type="paragraph" w:customStyle="1" w:styleId="81BEA3DFCFAD4677929F23236F4F6FE0">
    <w:name w:val="81BEA3DFCFAD4677929F23236F4F6FE0"/>
  </w:style>
  <w:style w:type="paragraph" w:customStyle="1" w:styleId="F69162C2AA374A288302C40B3703B506">
    <w:name w:val="F69162C2AA374A288302C40B3703B506"/>
  </w:style>
  <w:style w:type="paragraph" w:customStyle="1" w:styleId="CC80ECE7E19A4D81BB215C5067EE7B50">
    <w:name w:val="CC80ECE7E19A4D81BB215C5067EE7B50"/>
  </w:style>
  <w:style w:type="paragraph" w:customStyle="1" w:styleId="6C0F45A158174AC6B4B0FB96B46154BA">
    <w:name w:val="6C0F45A158174AC6B4B0FB96B46154BA"/>
  </w:style>
  <w:style w:type="paragraph" w:customStyle="1" w:styleId="7285EE2A6DB04B2BA62FEB9F479D387C">
    <w:name w:val="7285EE2A6DB04B2BA62FEB9F479D387C"/>
  </w:style>
  <w:style w:type="paragraph" w:customStyle="1" w:styleId="7505E65A0A8442D2935CC904F162BC49">
    <w:name w:val="7505E65A0A8442D2935CC904F162BC49"/>
  </w:style>
  <w:style w:type="paragraph" w:customStyle="1" w:styleId="61D1F80F1C2B40C2840AA450DC9C1EA1">
    <w:name w:val="61D1F80F1C2B40C2840AA450DC9C1EA1"/>
  </w:style>
  <w:style w:type="paragraph" w:customStyle="1" w:styleId="D447573934564A18982E4EAC506E79CE">
    <w:name w:val="D447573934564A18982E4EAC506E79CE"/>
  </w:style>
  <w:style w:type="paragraph" w:customStyle="1" w:styleId="79150AE501F641EC80C45A52A7C65758">
    <w:name w:val="79150AE501F641EC80C45A52A7C65758"/>
  </w:style>
  <w:style w:type="paragraph" w:customStyle="1" w:styleId="F81E665E2F064ABBA3A2B8EEC029C175">
    <w:name w:val="F81E665E2F064ABBA3A2B8EEC029C175"/>
  </w:style>
  <w:style w:type="paragraph" w:customStyle="1" w:styleId="B231073F3F8C4803B892B0798E2CF0A6">
    <w:name w:val="B231073F3F8C4803B892B0798E2CF0A6"/>
  </w:style>
  <w:style w:type="paragraph" w:customStyle="1" w:styleId="564BCE265A8F450F90012115C27FAD9D">
    <w:name w:val="564BCE265A8F450F90012115C27FAD9D"/>
  </w:style>
  <w:style w:type="paragraph" w:customStyle="1" w:styleId="316977B915804D7CA2C412C2FA353014">
    <w:name w:val="316977B915804D7CA2C412C2FA353014"/>
  </w:style>
  <w:style w:type="paragraph" w:customStyle="1" w:styleId="F9668991401C4D2D971B1CF137D7E8FD">
    <w:name w:val="F9668991401C4D2D971B1CF137D7E8FD"/>
  </w:style>
  <w:style w:type="paragraph" w:customStyle="1" w:styleId="988037E3417844D59D0276D9666A9545">
    <w:name w:val="988037E3417844D59D0276D9666A9545"/>
  </w:style>
  <w:style w:type="paragraph" w:customStyle="1" w:styleId="10835339D51B42F196A60CDB50AE223A">
    <w:name w:val="10835339D51B42F196A60CDB50AE223A"/>
  </w:style>
  <w:style w:type="paragraph" w:customStyle="1" w:styleId="693ED3D28FD644AA9D2AB5273404E0E1">
    <w:name w:val="693ED3D28FD644AA9D2AB5273404E0E1"/>
  </w:style>
  <w:style w:type="paragraph" w:customStyle="1" w:styleId="878A254BCD9F41AA9B677E27AE9505D6">
    <w:name w:val="878A254BCD9F41AA9B677E27AE9505D6"/>
  </w:style>
  <w:style w:type="paragraph" w:customStyle="1" w:styleId="E056AEBE1D5249FEBE13592966A0938D">
    <w:name w:val="E056AEBE1D5249FEBE13592966A0938D"/>
  </w:style>
  <w:style w:type="paragraph" w:customStyle="1" w:styleId="C73D5C5DA15549A0B43B79B9147D6E02">
    <w:name w:val="C73D5C5DA15549A0B43B79B9147D6E02"/>
  </w:style>
  <w:style w:type="paragraph" w:customStyle="1" w:styleId="A1889EC132B644C2978907AE8E72DA68">
    <w:name w:val="A1889EC132B644C2978907AE8E72DA68"/>
  </w:style>
  <w:style w:type="paragraph" w:customStyle="1" w:styleId="5E87E0EE0C764427AE132A61A817D68C">
    <w:name w:val="5E87E0EE0C764427AE132A61A817D68C"/>
  </w:style>
  <w:style w:type="paragraph" w:customStyle="1" w:styleId="1F04D5917B8242EA86524DAF76F78DFC">
    <w:name w:val="1F04D5917B8242EA86524DAF76F78DFC"/>
  </w:style>
  <w:style w:type="paragraph" w:customStyle="1" w:styleId="ABAAD62D99D74F35B99D001707824753">
    <w:name w:val="ABAAD62D99D74F35B99D001707824753"/>
  </w:style>
  <w:style w:type="paragraph" w:customStyle="1" w:styleId="8906BDC2CF634A38BFDC145F4E3F0CE6">
    <w:name w:val="8906BDC2CF634A38BFDC145F4E3F0CE6"/>
  </w:style>
  <w:style w:type="paragraph" w:customStyle="1" w:styleId="E759C65752354F5DB170021F22DD28DA">
    <w:name w:val="E759C65752354F5DB170021F22DD28DA"/>
  </w:style>
  <w:style w:type="paragraph" w:customStyle="1" w:styleId="A6FE9DD56D0747AAAF8C1D6A3960B89F">
    <w:name w:val="A6FE9DD56D0747AAAF8C1D6A3960B89F"/>
  </w:style>
  <w:style w:type="paragraph" w:customStyle="1" w:styleId="F80FAF95E7CE4800B8CF5188CBFD51D6">
    <w:name w:val="F80FAF95E7CE4800B8CF5188CBFD51D6"/>
    <w:rsid w:val="005F088A"/>
    <w:rPr>
      <w:lang w:val="en-US" w:eastAsia="en-US"/>
    </w:rPr>
  </w:style>
  <w:style w:type="paragraph" w:customStyle="1" w:styleId="D54AD6F9A6E7404A9965F50680788079">
    <w:name w:val="D54AD6F9A6E7404A9965F50680788079"/>
    <w:rsid w:val="005F088A"/>
    <w:rPr>
      <w:lang w:val="en-US" w:eastAsia="en-US"/>
    </w:rPr>
  </w:style>
  <w:style w:type="paragraph" w:customStyle="1" w:styleId="54CD795DA8474D469CD90A179FB88571">
    <w:name w:val="54CD795DA8474D469CD90A179FB88571"/>
    <w:rsid w:val="005F088A"/>
    <w:rPr>
      <w:lang w:val="en-US" w:eastAsia="en-US"/>
    </w:rPr>
  </w:style>
  <w:style w:type="paragraph" w:customStyle="1" w:styleId="A5726A7D20C245AFB79DD3CB353A7EA2">
    <w:name w:val="A5726A7D20C245AFB79DD3CB353A7EA2"/>
    <w:rsid w:val="005F46F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khưu minh tâm - 1553029</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D64B87A1-219C-42C7-9489-03B5B780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TotalTime>
  <Pages>7</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MÔ TẢ CHI TIẾT</vt:lpstr>
    </vt:vector>
  </TitlesOfParts>
  <Company>nguyen trung nhân - 1553022</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CHI TIẾT</dc:title>
  <dc:subject>ĐỒ ÁN 2: đa chương</dc:subject>
  <dc:creator>NGUYễN THANH Dự - 1553007</dc:creator>
  <cp:keywords/>
  <cp:lastModifiedBy>Long Viet</cp:lastModifiedBy>
  <cp:revision>4</cp:revision>
  <dcterms:created xsi:type="dcterms:W3CDTF">2018-03-19T01:10:00Z</dcterms:created>
  <dcterms:modified xsi:type="dcterms:W3CDTF">2018-03-19T01:10:00Z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